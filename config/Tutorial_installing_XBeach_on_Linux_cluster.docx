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2E3" w:rsidRDefault="00EC0E7C" w:rsidP="0025788C">
      <w:pPr>
        <w:rPr>
          <w:lang w:val="nl-NL"/>
        </w:rPr>
      </w:pPr>
      <w:r>
        <w:rPr>
          <w:lang w:val="nl-NL"/>
        </w:rPr>
        <w:t>Steps:</w:t>
      </w:r>
    </w:p>
    <w:p w:rsidR="00EC0E7C" w:rsidRDefault="00EC0E7C" w:rsidP="0025788C">
      <w:pPr>
        <w:numPr>
          <w:ilvl w:val="0"/>
          <w:numId w:val="6"/>
        </w:numPr>
        <w:rPr>
          <w:lang w:val="en-US"/>
        </w:rPr>
      </w:pPr>
      <w:r w:rsidRPr="00EC0E7C">
        <w:rPr>
          <w:lang w:val="en-US"/>
        </w:rPr>
        <w:t xml:space="preserve">Make </w:t>
      </w:r>
      <w:proofErr w:type="gramStart"/>
      <w:r w:rsidRPr="00EC0E7C">
        <w:rPr>
          <w:lang w:val="en-US"/>
        </w:rPr>
        <w:t>a</w:t>
      </w:r>
      <w:proofErr w:type="gramEnd"/>
      <w:r w:rsidRPr="00EC0E7C">
        <w:rPr>
          <w:lang w:val="en-US"/>
        </w:rPr>
        <w:t xml:space="preserve"> SVN checkout of the d</w:t>
      </w:r>
      <w:r>
        <w:rPr>
          <w:lang w:val="en-US"/>
        </w:rPr>
        <w:t xml:space="preserve">esired </w:t>
      </w:r>
      <w:proofErr w:type="spellStart"/>
      <w:r>
        <w:rPr>
          <w:lang w:val="en-US"/>
        </w:rPr>
        <w:t>XBeach</w:t>
      </w:r>
      <w:proofErr w:type="spellEnd"/>
      <w:r>
        <w:rPr>
          <w:lang w:val="en-US"/>
        </w:rPr>
        <w:t xml:space="preserve"> version/tag in a location reachable by the Linux cluster (P-drive or /n/</w:t>
      </w:r>
      <w:proofErr w:type="spellStart"/>
      <w:r>
        <w:rPr>
          <w:lang w:val="en-US"/>
        </w:rPr>
        <w:t>MyDocuments</w:t>
      </w:r>
      <w:proofErr w:type="spellEnd"/>
      <w:r>
        <w:rPr>
          <w:lang w:val="en-US"/>
        </w:rPr>
        <w:t>/unix-h6).</w:t>
      </w:r>
      <w:r w:rsidR="00342D71">
        <w:rPr>
          <w:lang w:val="en-US"/>
        </w:rPr>
        <w:t xml:space="preserve"> Note that the </w:t>
      </w:r>
      <w:proofErr w:type="spellStart"/>
      <w:r w:rsidR="00342D71">
        <w:rPr>
          <w:lang w:val="en-US"/>
        </w:rPr>
        <w:t>svn</w:t>
      </w:r>
      <w:proofErr w:type="spellEnd"/>
      <w:r w:rsidR="00342D71">
        <w:rPr>
          <w:lang w:val="en-US"/>
        </w:rPr>
        <w:t xml:space="preserve"> version available on the cluster may be outdated, compared to the </w:t>
      </w:r>
      <w:r w:rsidR="00F87A96">
        <w:rPr>
          <w:lang w:val="en-US"/>
        </w:rPr>
        <w:t xml:space="preserve">version needed to checkout the </w:t>
      </w:r>
      <w:proofErr w:type="spellStart"/>
      <w:r w:rsidR="00F87A96">
        <w:rPr>
          <w:lang w:val="en-US"/>
        </w:rPr>
        <w:t>XBeach</w:t>
      </w:r>
      <w:proofErr w:type="spellEnd"/>
      <w:r w:rsidR="00F87A96">
        <w:rPr>
          <w:lang w:val="en-US"/>
        </w:rPr>
        <w:t xml:space="preserve"> repository. As a workaround, make a checkout on the windows side instead of Linux.</w:t>
      </w:r>
    </w:p>
    <w:p w:rsidR="00F87A96" w:rsidRDefault="00F87A96" w:rsidP="0025788C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Write a shell script to install the </w:t>
      </w:r>
      <w:proofErr w:type="spellStart"/>
      <w:r>
        <w:rPr>
          <w:lang w:val="en-US"/>
        </w:rPr>
        <w:t>XBeach</w:t>
      </w:r>
      <w:proofErr w:type="spellEnd"/>
      <w:r>
        <w:rPr>
          <w:lang w:val="en-US"/>
        </w:rPr>
        <w:t xml:space="preserve"> version. Example script is present in /trunk/config/ and is given below. The script should compile </w:t>
      </w:r>
      <w:proofErr w:type="spellStart"/>
      <w:r>
        <w:rPr>
          <w:lang w:val="en-US"/>
        </w:rPr>
        <w:t>XBeach</w:t>
      </w:r>
      <w:proofErr w:type="spellEnd"/>
      <w:r>
        <w:rPr>
          <w:lang w:val="en-US"/>
        </w:rPr>
        <w:t>, install it (in /opt/</w:t>
      </w:r>
      <w:proofErr w:type="spellStart"/>
      <w:r>
        <w:rPr>
          <w:lang w:val="en-US"/>
        </w:rPr>
        <w:t>xbeach</w:t>
      </w:r>
      <w:proofErr w:type="spellEnd"/>
      <w:r>
        <w:rPr>
          <w:lang w:val="en-US"/>
        </w:rPr>
        <w:t>/) and create a module file for the new version to be put in /opt/</w:t>
      </w:r>
      <w:proofErr w:type="spellStart"/>
      <w:r>
        <w:rPr>
          <w:lang w:val="en-US"/>
        </w:rPr>
        <w:t>xbeach</w:t>
      </w:r>
      <w:proofErr w:type="spellEnd"/>
      <w:r>
        <w:rPr>
          <w:lang w:val="en-US"/>
        </w:rPr>
        <w:t>/modules/</w:t>
      </w:r>
    </w:p>
    <w:p w:rsidR="00F87A96" w:rsidRDefault="00F87A96" w:rsidP="0025788C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Add support for the new </w:t>
      </w:r>
      <w:proofErr w:type="spellStart"/>
      <w:r>
        <w:rPr>
          <w:lang w:val="en-US"/>
        </w:rPr>
        <w:t>XBeach</w:t>
      </w:r>
      <w:proofErr w:type="spellEnd"/>
      <w:r>
        <w:rPr>
          <w:lang w:val="en-US"/>
        </w:rPr>
        <w:t xml:space="preserve"> version to the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Toolbox (</w:t>
      </w:r>
      <w:proofErr w:type="spellStart"/>
      <w:r>
        <w:rPr>
          <w:lang w:val="en-US"/>
        </w:rPr>
        <w:t>OpenEarthTools</w:t>
      </w:r>
      <w:proofErr w:type="spellEnd"/>
      <w:r>
        <w:rPr>
          <w:lang w:val="en-US"/>
        </w:rPr>
        <w:t xml:space="preserve">) in the script </w:t>
      </w:r>
      <w:proofErr w:type="spellStart"/>
      <w:r>
        <w:rPr>
          <w:lang w:val="en-US"/>
        </w:rPr>
        <w:t>xb_write_sh_scripts_xbversions.m</w:t>
      </w:r>
      <w:proofErr w:type="spellEnd"/>
    </w:p>
    <w:p w:rsidR="00F87A96" w:rsidRDefault="00F87A96" w:rsidP="00F87A96">
      <w:pPr>
        <w:rPr>
          <w:lang w:val="en-US"/>
        </w:rPr>
      </w:pPr>
    </w:p>
    <w:p w:rsidR="00F87A96" w:rsidRPr="00F87A96" w:rsidRDefault="00F87A96" w:rsidP="00F87A96">
      <w:pPr>
        <w:rPr>
          <w:u w:val="single"/>
          <w:lang w:val="en-US"/>
        </w:rPr>
      </w:pPr>
      <w:r w:rsidRPr="00F87A96">
        <w:rPr>
          <w:u w:val="single"/>
          <w:lang w:val="en-US"/>
        </w:rPr>
        <w:t>Example script below:</w:t>
      </w:r>
      <w:bookmarkStart w:id="0" w:name="_GoBack"/>
      <w:bookmarkEnd w:id="0"/>
    </w:p>
    <w:p w:rsidR="00F87A96" w:rsidRDefault="00F87A96" w:rsidP="00F87A96">
      <w:pPr>
        <w:rPr>
          <w:lang w:val="en-US"/>
        </w:rPr>
      </w:pPr>
    </w:p>
    <w:p w:rsidR="00F87A96" w:rsidRPr="00F87A96" w:rsidRDefault="00F87A96" w:rsidP="00F87A96">
      <w:pPr>
        <w:rPr>
          <w:lang w:val="en-US"/>
        </w:rPr>
      </w:pPr>
      <w:proofErr w:type="gramStart"/>
      <w:r w:rsidRPr="00F87A96">
        <w:rPr>
          <w:lang w:val="en-US"/>
        </w:rPr>
        <w:t>#!/</w:t>
      </w:r>
      <w:proofErr w:type="gramEnd"/>
      <w:r w:rsidRPr="00F87A96">
        <w:rPr>
          <w:lang w:val="en-US"/>
        </w:rPr>
        <w:t>bin/bash</w:t>
      </w:r>
    </w:p>
    <w:p w:rsidR="00F87A96" w:rsidRPr="00F87A96" w:rsidRDefault="00F87A96" w:rsidP="00F87A96">
      <w:pPr>
        <w:rPr>
          <w:lang w:val="en-US"/>
        </w:rPr>
      </w:pPr>
      <w:r w:rsidRPr="00F87A96">
        <w:rPr>
          <w:lang w:val="en-US"/>
        </w:rPr>
        <w:t>. /</w:t>
      </w:r>
      <w:proofErr w:type="spellStart"/>
      <w:r w:rsidRPr="00F87A96">
        <w:rPr>
          <w:lang w:val="en-US"/>
        </w:rPr>
        <w:t>etc</w:t>
      </w:r>
      <w:proofErr w:type="spellEnd"/>
      <w:r w:rsidRPr="00F87A96">
        <w:rPr>
          <w:lang w:val="en-US"/>
        </w:rPr>
        <w:t>/profile</w:t>
      </w:r>
    </w:p>
    <w:p w:rsidR="00F87A96" w:rsidRPr="00F87A96" w:rsidRDefault="00F87A96" w:rsidP="00F87A96">
      <w:pPr>
        <w:rPr>
          <w:lang w:val="en-US"/>
        </w:rPr>
      </w:pPr>
    </w:p>
    <w:p w:rsidR="00F87A96" w:rsidRPr="00F87A96" w:rsidRDefault="00F87A96" w:rsidP="00F87A96">
      <w:pPr>
        <w:rPr>
          <w:lang w:val="en-US"/>
        </w:rPr>
      </w:pPr>
      <w:r w:rsidRPr="00F87A96">
        <w:rPr>
          <w:lang w:val="en-US"/>
        </w:rPr>
        <w:t># VERSION SPECIFIC PARAMETER!</w:t>
      </w:r>
    </w:p>
    <w:p w:rsidR="00F87A96" w:rsidRPr="00F87A96" w:rsidRDefault="00F87A96" w:rsidP="00F87A96">
      <w:pPr>
        <w:rPr>
          <w:lang w:val="en-US"/>
        </w:rPr>
      </w:pPr>
      <w:r w:rsidRPr="00F87A96">
        <w:rPr>
          <w:lang w:val="en-US"/>
        </w:rPr>
        <w:t>export XBEACH_PROJECT_ID=</w:t>
      </w:r>
      <w:proofErr w:type="spellStart"/>
      <w:r w:rsidRPr="00F87A96">
        <w:rPr>
          <w:lang w:val="en-US"/>
        </w:rPr>
        <w:t>xbx</w:t>
      </w:r>
      <w:proofErr w:type="spellEnd"/>
    </w:p>
    <w:p w:rsidR="00F87A96" w:rsidRPr="00F87A96" w:rsidRDefault="00F87A96" w:rsidP="00F87A96">
      <w:pPr>
        <w:rPr>
          <w:lang w:val="en-US"/>
        </w:rPr>
      </w:pPr>
      <w:r w:rsidRPr="00F87A96">
        <w:rPr>
          <w:lang w:val="en-US"/>
        </w:rPr>
        <w:t>export SVNNAME=</w:t>
      </w:r>
      <w:proofErr w:type="spellStart"/>
      <w:r w:rsidRPr="00F87A96">
        <w:rPr>
          <w:lang w:val="en-US"/>
        </w:rPr>
        <w:t>xb_xbx</w:t>
      </w:r>
      <w:proofErr w:type="spellEnd"/>
    </w:p>
    <w:p w:rsidR="00F87A96" w:rsidRPr="00F87A96" w:rsidRDefault="00F87A96" w:rsidP="00F87A96">
      <w:pPr>
        <w:rPr>
          <w:lang w:val="en-US"/>
        </w:rPr>
      </w:pPr>
    </w:p>
    <w:p w:rsidR="00F87A96" w:rsidRPr="00F87A96" w:rsidRDefault="00F87A96" w:rsidP="00F87A96">
      <w:pPr>
        <w:rPr>
          <w:lang w:val="en-US"/>
        </w:rPr>
      </w:pPr>
    </w:p>
    <w:p w:rsidR="00F87A96" w:rsidRPr="00F87A96" w:rsidRDefault="00F87A96" w:rsidP="00F87A96">
      <w:pPr>
        <w:rPr>
          <w:lang w:val="en-US"/>
        </w:rPr>
      </w:pPr>
      <w:r w:rsidRPr="00F87A96">
        <w:rPr>
          <w:lang w:val="en-US"/>
        </w:rPr>
        <w:t>export MODULEPATH=$MODULEPATH:/opt/modules</w:t>
      </w:r>
    </w:p>
    <w:p w:rsidR="00F87A96" w:rsidRPr="00F87A96" w:rsidRDefault="00F87A96" w:rsidP="00F87A96">
      <w:pPr>
        <w:rPr>
          <w:lang w:val="en-US"/>
        </w:rPr>
      </w:pPr>
    </w:p>
    <w:p w:rsidR="00F87A96" w:rsidRPr="00F87A96" w:rsidRDefault="00F87A96" w:rsidP="00F87A96">
      <w:pPr>
        <w:rPr>
          <w:lang w:val="en-US"/>
        </w:rPr>
      </w:pPr>
      <w:r w:rsidRPr="00F87A96">
        <w:rPr>
          <w:lang w:val="en-US"/>
        </w:rPr>
        <w:t>export SVNPATH=$(</w:t>
      </w:r>
      <w:proofErr w:type="spellStart"/>
      <w:r w:rsidRPr="00F87A96">
        <w:rPr>
          <w:lang w:val="en-US"/>
        </w:rPr>
        <w:t>pwd</w:t>
      </w:r>
      <w:proofErr w:type="spellEnd"/>
      <w:r w:rsidRPr="00F87A96">
        <w:rPr>
          <w:lang w:val="en-US"/>
        </w:rPr>
        <w:t>)</w:t>
      </w:r>
    </w:p>
    <w:p w:rsidR="00F87A96" w:rsidRPr="00F87A96" w:rsidRDefault="00F87A96" w:rsidP="00F87A96">
      <w:pPr>
        <w:rPr>
          <w:lang w:val="en-US"/>
        </w:rPr>
      </w:pPr>
      <w:r w:rsidRPr="00F87A96">
        <w:rPr>
          <w:lang w:val="en-US"/>
        </w:rPr>
        <w:t>cd $SVNNAME</w:t>
      </w:r>
    </w:p>
    <w:p w:rsidR="00F87A96" w:rsidRPr="00F87A96" w:rsidRDefault="00F87A96" w:rsidP="00F87A96">
      <w:pPr>
        <w:rPr>
          <w:lang w:val="en-US"/>
        </w:rPr>
      </w:pPr>
    </w:p>
    <w:p w:rsidR="00F87A96" w:rsidRPr="00F87A96" w:rsidRDefault="00F87A96" w:rsidP="00F87A96">
      <w:pPr>
        <w:rPr>
          <w:lang w:val="en-US"/>
        </w:rPr>
      </w:pPr>
      <w:r w:rsidRPr="00F87A96">
        <w:rPr>
          <w:lang w:val="en-US"/>
        </w:rPr>
        <w:t xml:space="preserve"># start with anaconda since it overwrites </w:t>
      </w:r>
      <w:proofErr w:type="spellStart"/>
      <w:proofErr w:type="gramStart"/>
      <w:r w:rsidRPr="00F87A96">
        <w:rPr>
          <w:lang w:val="en-US"/>
        </w:rPr>
        <w:t>gcc</w:t>
      </w:r>
      <w:proofErr w:type="spellEnd"/>
      <w:r w:rsidRPr="00F87A96">
        <w:rPr>
          <w:lang w:val="en-US"/>
        </w:rPr>
        <w:t xml:space="preserve"> !!!</w:t>
      </w:r>
      <w:proofErr w:type="gramEnd"/>
    </w:p>
    <w:p w:rsidR="00F87A96" w:rsidRPr="00F87A96" w:rsidRDefault="00F87A96" w:rsidP="00F87A96">
      <w:pPr>
        <w:rPr>
          <w:lang w:val="en-US"/>
        </w:rPr>
      </w:pPr>
      <w:r w:rsidRPr="00F87A96">
        <w:rPr>
          <w:lang w:val="en-US"/>
        </w:rPr>
        <w:t>module load anaconda/lnx64_conda</w:t>
      </w:r>
    </w:p>
    <w:p w:rsidR="00F87A96" w:rsidRPr="00F87A96" w:rsidRDefault="00F87A96" w:rsidP="00F87A96">
      <w:pPr>
        <w:rPr>
          <w:lang w:val="en-US"/>
        </w:rPr>
      </w:pPr>
    </w:p>
    <w:p w:rsidR="00F87A96" w:rsidRPr="00F87A96" w:rsidRDefault="00F87A96" w:rsidP="00F87A96">
      <w:pPr>
        <w:rPr>
          <w:lang w:val="en-US"/>
        </w:rPr>
      </w:pPr>
      <w:r w:rsidRPr="00F87A96">
        <w:rPr>
          <w:lang w:val="en-US"/>
        </w:rPr>
        <w:t xml:space="preserve">module load </w:t>
      </w:r>
      <w:proofErr w:type="spellStart"/>
      <w:r w:rsidRPr="00F87A96">
        <w:rPr>
          <w:lang w:val="en-US"/>
        </w:rPr>
        <w:t>gcc</w:t>
      </w:r>
      <w:proofErr w:type="spellEnd"/>
      <w:r w:rsidRPr="00F87A96">
        <w:rPr>
          <w:lang w:val="en-US"/>
        </w:rPr>
        <w:t>/4.9.2</w:t>
      </w:r>
    </w:p>
    <w:p w:rsidR="00F87A96" w:rsidRPr="00F87A96" w:rsidRDefault="00F87A96" w:rsidP="00F87A96">
      <w:pPr>
        <w:rPr>
          <w:lang w:val="en-US"/>
        </w:rPr>
      </w:pPr>
      <w:r w:rsidRPr="00F87A96">
        <w:rPr>
          <w:lang w:val="en-US"/>
        </w:rPr>
        <w:t>module load hdf5/1.8.14_gcc_4.9.2</w:t>
      </w:r>
    </w:p>
    <w:p w:rsidR="00F87A96" w:rsidRPr="00F87A96" w:rsidRDefault="00F87A96" w:rsidP="00F87A96">
      <w:pPr>
        <w:rPr>
          <w:lang w:val="en-US"/>
        </w:rPr>
      </w:pPr>
      <w:r w:rsidRPr="00F87A96">
        <w:rPr>
          <w:lang w:val="en-US"/>
        </w:rPr>
        <w:t xml:space="preserve">module load </w:t>
      </w:r>
      <w:proofErr w:type="spellStart"/>
      <w:r w:rsidRPr="00F87A96">
        <w:rPr>
          <w:lang w:val="en-US"/>
        </w:rPr>
        <w:t>netcdf</w:t>
      </w:r>
      <w:proofErr w:type="spellEnd"/>
      <w:r w:rsidRPr="00F87A96">
        <w:rPr>
          <w:lang w:val="en-US"/>
        </w:rPr>
        <w:t>/v4.3.2_v4.4.0_gcc_4.9.2</w:t>
      </w:r>
    </w:p>
    <w:p w:rsidR="00F87A96" w:rsidRPr="00F87A96" w:rsidRDefault="00F87A96" w:rsidP="00F87A96">
      <w:pPr>
        <w:rPr>
          <w:lang w:val="en-US"/>
        </w:rPr>
      </w:pPr>
      <w:r w:rsidRPr="00F87A96">
        <w:rPr>
          <w:lang w:val="en-US"/>
        </w:rPr>
        <w:t xml:space="preserve">module load </w:t>
      </w:r>
      <w:proofErr w:type="spellStart"/>
      <w:r w:rsidRPr="00F87A96">
        <w:rPr>
          <w:lang w:val="en-US"/>
        </w:rPr>
        <w:t>openmpi</w:t>
      </w:r>
      <w:proofErr w:type="spellEnd"/>
      <w:r w:rsidRPr="00F87A96">
        <w:rPr>
          <w:lang w:val="en-US"/>
        </w:rPr>
        <w:t>/1.8.3_gcc_4.9.2</w:t>
      </w:r>
    </w:p>
    <w:p w:rsidR="00F87A96" w:rsidRPr="00F87A96" w:rsidRDefault="00F87A96" w:rsidP="00F87A96">
      <w:pPr>
        <w:rPr>
          <w:lang w:val="en-US"/>
        </w:rPr>
      </w:pPr>
    </w:p>
    <w:p w:rsidR="00F87A96" w:rsidRPr="00F87A96" w:rsidRDefault="00F87A96" w:rsidP="00F87A96">
      <w:pPr>
        <w:rPr>
          <w:lang w:val="en-US"/>
        </w:rPr>
      </w:pPr>
      <w:r w:rsidRPr="00F87A96">
        <w:rPr>
          <w:lang w:val="en-US"/>
        </w:rPr>
        <w:t xml:space="preserve">make </w:t>
      </w:r>
      <w:proofErr w:type="spellStart"/>
      <w:r w:rsidRPr="00F87A96">
        <w:rPr>
          <w:lang w:val="en-US"/>
        </w:rPr>
        <w:t>distclean</w:t>
      </w:r>
      <w:proofErr w:type="spellEnd"/>
    </w:p>
    <w:p w:rsidR="00F87A96" w:rsidRPr="00F87A96" w:rsidRDefault="00F87A96" w:rsidP="00F87A96">
      <w:pPr>
        <w:rPr>
          <w:lang w:val="en-US"/>
        </w:rPr>
      </w:pPr>
    </w:p>
    <w:p w:rsidR="00F87A96" w:rsidRPr="00F87A96" w:rsidRDefault="00F87A96" w:rsidP="00F87A96">
      <w:pPr>
        <w:rPr>
          <w:lang w:val="en-US"/>
        </w:rPr>
      </w:pPr>
      <w:r w:rsidRPr="00F87A96">
        <w:rPr>
          <w:lang w:val="en-US"/>
        </w:rPr>
        <w:t>./autogen.sh</w:t>
      </w:r>
    </w:p>
    <w:p w:rsidR="00F87A96" w:rsidRPr="00F87A96" w:rsidRDefault="00F87A96" w:rsidP="00F87A96">
      <w:pPr>
        <w:rPr>
          <w:lang w:val="en-US"/>
        </w:rPr>
      </w:pPr>
    </w:p>
    <w:p w:rsidR="00F87A96" w:rsidRPr="00F87A96" w:rsidRDefault="00F87A96" w:rsidP="00F87A96">
      <w:pPr>
        <w:rPr>
          <w:lang w:val="en-US"/>
        </w:rPr>
      </w:pPr>
      <w:proofErr w:type="spellStart"/>
      <w:r w:rsidRPr="00F87A96">
        <w:rPr>
          <w:lang w:val="en-US"/>
        </w:rPr>
        <w:t>mkdir</w:t>
      </w:r>
      <w:proofErr w:type="spellEnd"/>
      <w:r w:rsidRPr="00F87A96">
        <w:rPr>
          <w:lang w:val="en-US"/>
        </w:rPr>
        <w:t xml:space="preserve"> -p "/opt/</w:t>
      </w:r>
      <w:proofErr w:type="spellStart"/>
      <w:r w:rsidRPr="00F87A96">
        <w:rPr>
          <w:lang w:val="en-US"/>
        </w:rPr>
        <w:t>xbeach</w:t>
      </w:r>
      <w:proofErr w:type="spellEnd"/>
      <w:r w:rsidRPr="00F87A96">
        <w:rPr>
          <w:lang w:val="en-US"/>
        </w:rPr>
        <w:t>/"$XBEACH_PROJECT_ID"_gcc_4.9.2_1.8.3_HEAD"</w:t>
      </w:r>
    </w:p>
    <w:p w:rsidR="00F87A96" w:rsidRPr="00F87A96" w:rsidRDefault="00F87A96" w:rsidP="00F87A96">
      <w:pPr>
        <w:rPr>
          <w:lang w:val="en-US"/>
        </w:rPr>
      </w:pPr>
    </w:p>
    <w:p w:rsidR="00F87A96" w:rsidRPr="00F87A96" w:rsidRDefault="00F87A96" w:rsidP="00F87A96">
      <w:pPr>
        <w:rPr>
          <w:lang w:val="en-US"/>
        </w:rPr>
      </w:pPr>
      <w:r w:rsidRPr="00F87A96">
        <w:rPr>
          <w:lang w:val="en-US"/>
        </w:rPr>
        <w:t>FCFLAGS="-</w:t>
      </w:r>
      <w:proofErr w:type="spellStart"/>
      <w:r w:rsidRPr="00F87A96">
        <w:rPr>
          <w:lang w:val="en-US"/>
        </w:rPr>
        <w:t>mtune</w:t>
      </w:r>
      <w:proofErr w:type="spellEnd"/>
      <w:r w:rsidRPr="00F87A96">
        <w:rPr>
          <w:lang w:val="en-US"/>
        </w:rPr>
        <w:t>=corei7-avx -</w:t>
      </w:r>
      <w:proofErr w:type="spellStart"/>
      <w:r w:rsidRPr="00F87A96">
        <w:rPr>
          <w:lang w:val="en-US"/>
        </w:rPr>
        <w:t>funroll</w:t>
      </w:r>
      <w:proofErr w:type="spellEnd"/>
      <w:r w:rsidRPr="00F87A96">
        <w:rPr>
          <w:lang w:val="en-US"/>
        </w:rPr>
        <w:t>-loops --param max-unroll-times=4 -</w:t>
      </w:r>
      <w:proofErr w:type="spellStart"/>
      <w:r w:rsidRPr="00F87A96">
        <w:rPr>
          <w:lang w:val="en-US"/>
        </w:rPr>
        <w:t>ffree</w:t>
      </w:r>
      <w:proofErr w:type="spellEnd"/>
      <w:r w:rsidRPr="00F87A96">
        <w:rPr>
          <w:lang w:val="en-US"/>
        </w:rPr>
        <w:t>-line-length-none -O3 -</w:t>
      </w:r>
      <w:proofErr w:type="spellStart"/>
      <w:r w:rsidRPr="00F87A96">
        <w:rPr>
          <w:lang w:val="en-US"/>
        </w:rPr>
        <w:t>ffast</w:t>
      </w:r>
      <w:proofErr w:type="spellEnd"/>
      <w:r w:rsidRPr="00F87A96">
        <w:rPr>
          <w:lang w:val="en-US"/>
        </w:rPr>
        <w:t>-math</w:t>
      </w:r>
      <w:proofErr w:type="gramStart"/>
      <w:r w:rsidRPr="00F87A96">
        <w:rPr>
          <w:lang w:val="en-US"/>
        </w:rPr>
        <w:t>" .</w:t>
      </w:r>
      <w:proofErr w:type="gramEnd"/>
      <w:r w:rsidRPr="00F87A96">
        <w:rPr>
          <w:lang w:val="en-US"/>
        </w:rPr>
        <w:t>/configure  --with-</w:t>
      </w:r>
      <w:proofErr w:type="spellStart"/>
      <w:r w:rsidRPr="00F87A96">
        <w:rPr>
          <w:lang w:val="en-US"/>
        </w:rPr>
        <w:t>netcdf</w:t>
      </w:r>
      <w:proofErr w:type="spellEnd"/>
      <w:r w:rsidRPr="00F87A96">
        <w:rPr>
          <w:lang w:val="en-US"/>
        </w:rPr>
        <w:t xml:space="preserve"> --with-</w:t>
      </w:r>
      <w:proofErr w:type="spellStart"/>
      <w:r w:rsidRPr="00F87A96">
        <w:rPr>
          <w:lang w:val="en-US"/>
        </w:rPr>
        <w:t>mpi</w:t>
      </w:r>
      <w:proofErr w:type="spellEnd"/>
      <w:r w:rsidRPr="00F87A96">
        <w:rPr>
          <w:lang w:val="en-US"/>
        </w:rPr>
        <w:t xml:space="preserve"> --prefix="/opt/</w:t>
      </w:r>
      <w:proofErr w:type="spellStart"/>
      <w:r w:rsidRPr="00F87A96">
        <w:rPr>
          <w:lang w:val="en-US"/>
        </w:rPr>
        <w:t>xbeach</w:t>
      </w:r>
      <w:proofErr w:type="spellEnd"/>
      <w:r w:rsidRPr="00F87A96">
        <w:rPr>
          <w:lang w:val="en-US"/>
        </w:rPr>
        <w:t>/"$XBEACH_PROJECT_ID"_gcc_4.9.2_1.8.3_HEAD"</w:t>
      </w:r>
    </w:p>
    <w:p w:rsidR="00F87A96" w:rsidRPr="00F87A96" w:rsidRDefault="00F87A96" w:rsidP="00F87A96">
      <w:pPr>
        <w:rPr>
          <w:lang w:val="en-US"/>
        </w:rPr>
      </w:pPr>
    </w:p>
    <w:p w:rsidR="00F87A96" w:rsidRPr="00F87A96" w:rsidRDefault="00F87A96" w:rsidP="00F87A96">
      <w:pPr>
        <w:rPr>
          <w:lang w:val="en-US"/>
        </w:rPr>
      </w:pPr>
      <w:r w:rsidRPr="00F87A96">
        <w:rPr>
          <w:lang w:val="en-US"/>
        </w:rPr>
        <w:t>make</w:t>
      </w:r>
    </w:p>
    <w:p w:rsidR="00F87A96" w:rsidRPr="00F87A96" w:rsidRDefault="00F87A96" w:rsidP="00F87A96">
      <w:pPr>
        <w:rPr>
          <w:lang w:val="en-US"/>
        </w:rPr>
      </w:pPr>
      <w:r w:rsidRPr="00F87A96">
        <w:rPr>
          <w:lang w:val="en-US"/>
        </w:rPr>
        <w:t>make install</w:t>
      </w:r>
    </w:p>
    <w:p w:rsidR="00F87A96" w:rsidRPr="00F87A96" w:rsidRDefault="00F87A96" w:rsidP="00F87A96">
      <w:pPr>
        <w:rPr>
          <w:lang w:val="en-US"/>
        </w:rPr>
      </w:pPr>
    </w:p>
    <w:p w:rsidR="00F87A96" w:rsidRPr="00F87A96" w:rsidRDefault="00F87A96" w:rsidP="00F87A96">
      <w:pPr>
        <w:rPr>
          <w:lang w:val="en-US"/>
        </w:rPr>
      </w:pPr>
      <w:r w:rsidRPr="00F87A96">
        <w:rPr>
          <w:lang w:val="en-US"/>
        </w:rPr>
        <w:t>cd $SVNPATH"/install"</w:t>
      </w:r>
    </w:p>
    <w:p w:rsidR="00F87A96" w:rsidRPr="00F87A96" w:rsidRDefault="00F87A96" w:rsidP="00F87A96">
      <w:pPr>
        <w:rPr>
          <w:lang w:val="en-US"/>
        </w:rPr>
      </w:pPr>
    </w:p>
    <w:p w:rsidR="00F87A96" w:rsidRPr="00F87A96" w:rsidRDefault="00F87A96" w:rsidP="00F87A96">
      <w:pPr>
        <w:rPr>
          <w:lang w:val="en-US"/>
        </w:rPr>
      </w:pPr>
      <w:r w:rsidRPr="00F87A96">
        <w:rPr>
          <w:lang w:val="en-US"/>
        </w:rPr>
        <w:t>tar -</w:t>
      </w:r>
      <w:proofErr w:type="spellStart"/>
      <w:r w:rsidRPr="00F87A96">
        <w:rPr>
          <w:lang w:val="en-US"/>
        </w:rPr>
        <w:t>cf</w:t>
      </w:r>
      <w:proofErr w:type="spellEnd"/>
      <w:r w:rsidRPr="00F87A96">
        <w:rPr>
          <w:lang w:val="en-US"/>
        </w:rPr>
        <w:t xml:space="preserve"> $SVNPATH"/artifacts.tar" bin lib</w:t>
      </w:r>
    </w:p>
    <w:p w:rsidR="00F87A96" w:rsidRPr="00F87A96" w:rsidRDefault="00F87A96" w:rsidP="00F87A96">
      <w:pPr>
        <w:rPr>
          <w:lang w:val="en-US"/>
        </w:rPr>
      </w:pPr>
    </w:p>
    <w:p w:rsidR="00F87A96" w:rsidRPr="00F87A96" w:rsidRDefault="00F87A96" w:rsidP="00F87A96">
      <w:pPr>
        <w:rPr>
          <w:lang w:val="en-US"/>
        </w:rPr>
      </w:pPr>
      <w:r w:rsidRPr="00F87A96">
        <w:rPr>
          <w:lang w:val="en-US"/>
        </w:rPr>
        <w:t>cd $SVNPATH"/"$SVNNAME"/config/"</w:t>
      </w:r>
    </w:p>
    <w:p w:rsidR="00F87A96" w:rsidRPr="00F87A96" w:rsidRDefault="00F87A96" w:rsidP="00F87A96">
      <w:pPr>
        <w:rPr>
          <w:lang w:val="en-US"/>
        </w:rPr>
      </w:pPr>
    </w:p>
    <w:p w:rsidR="00F87A96" w:rsidRPr="00F87A96" w:rsidRDefault="00F87A96" w:rsidP="00F87A96">
      <w:pPr>
        <w:rPr>
          <w:lang w:val="en-US"/>
        </w:rPr>
      </w:pPr>
      <w:r w:rsidRPr="00F87A96">
        <w:rPr>
          <w:lang w:val="en-US"/>
        </w:rPr>
        <w:t>/usr/share/Modules/bin/createmodule.py -p "/opt/</w:t>
      </w:r>
      <w:proofErr w:type="spellStart"/>
      <w:r w:rsidRPr="00F87A96">
        <w:rPr>
          <w:lang w:val="en-US"/>
        </w:rPr>
        <w:t>xbeach</w:t>
      </w:r>
      <w:proofErr w:type="spellEnd"/>
      <w:r w:rsidRPr="00F87A96">
        <w:rPr>
          <w:lang w:val="en-US"/>
        </w:rPr>
        <w:t>/"$XBEACH_PROJECT_ID"_gcc_4.9.2_1.8.3_HEAD" ./teamcity-env.sh &gt; "/opt/xbeach/modules/xbeach-"$XBEACH_PROJECT_ID"_gcc_4.9.2_1.8.3_HEAD"</w:t>
      </w:r>
    </w:p>
    <w:p w:rsidR="00F87A96" w:rsidRPr="00F87A96" w:rsidRDefault="00F87A96" w:rsidP="00F87A96">
      <w:pPr>
        <w:rPr>
          <w:lang w:val="en-US"/>
        </w:rPr>
      </w:pPr>
    </w:p>
    <w:p w:rsidR="00F87A96" w:rsidRPr="00EC0E7C" w:rsidRDefault="00F87A96" w:rsidP="00F87A96">
      <w:pPr>
        <w:rPr>
          <w:lang w:val="en-US"/>
        </w:rPr>
      </w:pPr>
      <w:proofErr w:type="spellStart"/>
      <w:r w:rsidRPr="00F87A96">
        <w:rPr>
          <w:lang w:val="en-US"/>
        </w:rPr>
        <w:t>chmod</w:t>
      </w:r>
      <w:proofErr w:type="spellEnd"/>
      <w:r w:rsidRPr="00F87A96">
        <w:rPr>
          <w:lang w:val="en-US"/>
        </w:rPr>
        <w:t xml:space="preserve"> 777 "/opt/xbeach/modules/xbeach-"$XBEACH_PROJECT_ID"_gcc_4.9.2_1.8.3_HEAD"</w:t>
      </w:r>
    </w:p>
    <w:sectPr w:rsidR="00F87A96" w:rsidRPr="00EC0E7C" w:rsidSect="00EC0E7C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863" w:right="964" w:bottom="1077" w:left="2098" w:header="107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E7C" w:rsidRDefault="00EC0E7C">
      <w:r>
        <w:separator/>
      </w:r>
    </w:p>
  </w:endnote>
  <w:endnote w:type="continuationSeparator" w:id="0">
    <w:p w:rsidR="00EC0E7C" w:rsidRDefault="00EC0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F00" w:rsidRDefault="00DE4F00" w:rsidP="00EB7C9E">
    <w:pPr>
      <w:pStyle w:val="Footer"/>
    </w:pPr>
  </w:p>
  <w:p w:rsidR="00DE4F00" w:rsidRDefault="00DE4F00" w:rsidP="00EB7C9E">
    <w:pPr>
      <w:pStyle w:val="Footer"/>
    </w:pPr>
  </w:p>
  <w:p w:rsidR="00DE4F00" w:rsidRPr="00EB7C9E" w:rsidRDefault="00DE4F00" w:rsidP="00EB7C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F00" w:rsidRDefault="00DE4F00"/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696"/>
    </w:tblGrid>
    <w:tr w:rsidR="00DE4F00">
      <w:tc>
        <w:tcPr>
          <w:tcW w:w="9696" w:type="dxa"/>
          <w:shd w:val="clear" w:color="auto" w:fill="auto"/>
        </w:tcPr>
        <w:p w:rsidR="00DE4F00" w:rsidRPr="00A65370" w:rsidRDefault="00DE4F00" w:rsidP="00685F96">
          <w:pPr>
            <w:pStyle w:val="Huisstijl-Voettekst"/>
            <w:tabs>
              <w:tab w:val="right" w:pos="9639"/>
            </w:tabs>
          </w:pPr>
          <w:bookmarkStart w:id="14" w:name="bmVoettekst1" w:colFirst="0" w:colLast="0"/>
        </w:p>
      </w:tc>
    </w:tr>
    <w:bookmarkEnd w:id="14"/>
  </w:tbl>
  <w:p w:rsidR="00DE4F00" w:rsidRDefault="00DE4F00" w:rsidP="00E00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E7C" w:rsidRDefault="00EC0E7C">
      <w:r>
        <w:separator/>
      </w:r>
    </w:p>
  </w:footnote>
  <w:footnote w:type="continuationSeparator" w:id="0">
    <w:p w:rsidR="00EC0E7C" w:rsidRDefault="00EC0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F00" w:rsidRDefault="00923D7B" w:rsidP="00604369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1824" behindDoc="1" locked="1" layoutInCell="0" allowOverlap="1">
              <wp:simplePos x="0" y="0"/>
              <wp:positionH relativeFrom="margin">
                <wp:align>left</wp:align>
              </wp:positionH>
              <wp:positionV relativeFrom="page">
                <wp:posOffset>458470</wp:posOffset>
              </wp:positionV>
              <wp:extent cx="3303270" cy="1259840"/>
              <wp:effectExtent l="0" t="0" r="11430" b="16510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327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5103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103"/>
                          </w:tblGrid>
                          <w:tr w:rsidR="00DE4F00">
                            <w:trPr>
                              <w:trHeight w:val="1701"/>
                            </w:trPr>
                            <w:tc>
                              <w:tcPr>
                                <w:tcW w:w="5103" w:type="dxa"/>
                                <w:shd w:val="clear" w:color="auto" w:fill="auto"/>
                              </w:tcPr>
                              <w:p w:rsidR="00DE4F00" w:rsidRDefault="00EC0E7C" w:rsidP="00EC0E7C">
                                <w:pPr>
                                  <w:spacing w:line="240" w:lineRule="atLeast"/>
                                </w:pPr>
                                <w:bookmarkStart w:id="1" w:name="bmLogo3" w:colFirst="0" w:colLast="0"/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350008" cy="1089660"/>
                                      <wp:effectExtent l="0" t="0" r="0" b="0"/>
                                      <wp:docPr id="6" name="Picture 6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6" name="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350008" cy="10896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1"/>
                        </w:tbl>
                        <w:p w:rsidR="00DE4F00" w:rsidRDefault="00DE4F00" w:rsidP="0077053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36.1pt;width:260.1pt;height:99.2pt;z-index:-251654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IqTsAIAAKo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" o:allowincell="f" filled="f" stroked="f">
              <v:textbox inset="0,0,0,0">
                <w:txbxContent>
                  <w:tbl>
                    <w:tblPr>
                      <w:tblW w:w="5103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103"/>
                    </w:tblGrid>
                    <w:tr w:rsidR="00DE4F00">
                      <w:trPr>
                        <w:trHeight w:val="1701"/>
                      </w:trPr>
                      <w:tc>
                        <w:tcPr>
                          <w:tcW w:w="5103" w:type="dxa"/>
                          <w:shd w:val="clear" w:color="auto" w:fill="auto"/>
                        </w:tcPr>
                        <w:p w:rsidR="00DE4F00" w:rsidRDefault="00EC0E7C" w:rsidP="00EC0E7C">
                          <w:pPr>
                            <w:spacing w:line="240" w:lineRule="atLeast"/>
                          </w:pPr>
                          <w:bookmarkStart w:id="2" w:name="bmLogo3" w:colFirst="0" w:colLast="0"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350008" cy="1089660"/>
                                <wp:effectExtent l="0" t="0" r="0" b="0"/>
                                <wp:docPr id="6" name="Picture 6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50008" cy="1089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2"/>
                  </w:tbl>
                  <w:p w:rsidR="00DE4F00" w:rsidRDefault="00DE4F00" w:rsidP="00770533"/>
                </w:txbxContent>
              </v:textbox>
              <w10:wrap anchorx="margin" anchory="page"/>
              <w10:anchorlock/>
            </v:shape>
          </w:pict>
        </mc:Fallback>
      </mc:AlternateContent>
    </w:r>
  </w:p>
  <w:tbl>
    <w:tblPr>
      <w:tblW w:w="0" w:type="auto"/>
      <w:jc w:val="righ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55"/>
    </w:tblGrid>
    <w:tr w:rsidR="00DE4F00" w:rsidRPr="004C2206">
      <w:trPr>
        <w:trHeight w:hRule="exact" w:val="510"/>
        <w:jc w:val="right"/>
      </w:trPr>
      <w:tc>
        <w:tcPr>
          <w:tcW w:w="5155" w:type="dxa"/>
          <w:shd w:val="clear" w:color="auto" w:fill="auto"/>
        </w:tcPr>
        <w:p w:rsidR="00DE4F00" w:rsidRPr="004C2206" w:rsidRDefault="00EC0E7C" w:rsidP="00616C5D">
          <w:pPr>
            <w:pStyle w:val="Huisstijl-Sjabloonnaam"/>
            <w:jc w:val="right"/>
          </w:pPr>
          <w:bookmarkStart w:id="3" w:name="bmSjabloonnaam3" w:colFirst="0" w:colLast="0"/>
          <w:r>
            <w:t>Memo</w:t>
          </w:r>
        </w:p>
      </w:tc>
    </w:tr>
    <w:bookmarkEnd w:id="3"/>
  </w:tbl>
  <w:p w:rsidR="00DE4F00" w:rsidRDefault="00DE4F00" w:rsidP="00604369">
    <w:pPr>
      <w:pStyle w:val="Header"/>
    </w:pPr>
  </w:p>
  <w:tbl>
    <w:tblPr>
      <w:tblW w:w="5300" w:type="dxa"/>
      <w:jc w:val="righ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985"/>
      <w:gridCol w:w="2409"/>
      <w:gridCol w:w="906"/>
    </w:tblGrid>
    <w:tr w:rsidR="00DE4F00" w:rsidRPr="004C2206">
      <w:trPr>
        <w:jc w:val="right"/>
      </w:trPr>
      <w:tc>
        <w:tcPr>
          <w:tcW w:w="1985" w:type="dxa"/>
          <w:shd w:val="clear" w:color="auto" w:fill="auto"/>
        </w:tcPr>
        <w:p w:rsidR="00EC0E7C" w:rsidRDefault="00EC0E7C" w:rsidP="00EC0E7C">
          <w:pPr>
            <w:pStyle w:val="Huisstijl-Kopje"/>
          </w:pPr>
          <w:bookmarkStart w:id="4" w:name="tblGegevens3" w:colFirst="0" w:colLast="3"/>
          <w:r>
            <w:t>Date</w:t>
          </w:r>
        </w:p>
        <w:p w:rsidR="00DE4F00" w:rsidRPr="004C2206" w:rsidRDefault="00EC0E7C" w:rsidP="00EC0E7C">
          <w:pPr>
            <w:pStyle w:val="Huisstijl-Gegeven"/>
          </w:pPr>
          <w:r>
            <w:t>May 28, 2019</w:t>
          </w:r>
        </w:p>
      </w:tc>
      <w:tc>
        <w:tcPr>
          <w:tcW w:w="2409" w:type="dxa"/>
          <w:shd w:val="clear" w:color="auto" w:fill="auto"/>
        </w:tcPr>
        <w:p w:rsidR="00EC0E7C" w:rsidRDefault="00EC0E7C" w:rsidP="00EC0E7C">
          <w:pPr>
            <w:pStyle w:val="Huisstijl-Kopje"/>
          </w:pPr>
          <w:r>
            <w:t>Page</w:t>
          </w:r>
        </w:p>
        <w:p w:rsidR="00DE4F00" w:rsidRPr="004C2206" w:rsidRDefault="00EC0E7C" w:rsidP="00EC0E7C">
          <w:pPr>
            <w:pStyle w:val="Huisstijl-Gegeven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fldSimple w:instr=" NUMPAGES  \* MERGEFORMAT ">
            <w:r>
              <w:t>1</w:t>
            </w:r>
          </w:fldSimple>
        </w:p>
      </w:tc>
      <w:tc>
        <w:tcPr>
          <w:tcW w:w="906" w:type="dxa"/>
        </w:tcPr>
        <w:p w:rsidR="00DE4F00" w:rsidRPr="004C2206" w:rsidRDefault="00DE4F00" w:rsidP="00616C5D">
          <w:pPr>
            <w:pStyle w:val="Huisstijl-Gegeven"/>
            <w:jc w:val="right"/>
          </w:pPr>
        </w:p>
      </w:tc>
    </w:tr>
    <w:bookmarkEnd w:id="4"/>
  </w:tbl>
  <w:p w:rsidR="00DE4F00" w:rsidRPr="00982765" w:rsidRDefault="00DE4F00" w:rsidP="00604369">
    <w:pPr>
      <w:pStyle w:val="Header"/>
    </w:pPr>
  </w:p>
  <w:p w:rsidR="00DE4F00" w:rsidRDefault="00DE4F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F00" w:rsidRDefault="00923D7B" w:rsidP="00982765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8752" behindDoc="1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458470</wp:posOffset>
              </wp:positionV>
              <wp:extent cx="3352800" cy="1259840"/>
              <wp:effectExtent l="0" t="0" r="0" b="1651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103"/>
                          </w:tblGrid>
                          <w:tr w:rsidR="00DE4F00">
                            <w:trPr>
                              <w:trHeight w:val="1701"/>
                            </w:trPr>
                            <w:tc>
                              <w:tcPr>
                                <w:tcW w:w="5103" w:type="dxa"/>
                                <w:shd w:val="clear" w:color="auto" w:fill="auto"/>
                              </w:tcPr>
                              <w:p w:rsidR="00DE4F00" w:rsidRDefault="00EC0E7C" w:rsidP="00EC0E7C">
                                <w:bookmarkStart w:id="5" w:name="bmLogo2" w:colFirst="0" w:colLast="0"/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350008" cy="1089660"/>
                                      <wp:effectExtent l="0" t="0" r="0" b="0"/>
                                      <wp:docPr id="5" name="Picture 5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350008" cy="10896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5"/>
                        </w:tbl>
                        <w:p w:rsidR="00DE4F00" w:rsidRDefault="00DE4F00" w:rsidP="00982765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212.8pt;margin-top:36.1pt;width:264pt;height:99.2pt;z-index:-2516577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103"/>
                    </w:tblGrid>
                    <w:tr w:rsidR="00DE4F00">
                      <w:trPr>
                        <w:trHeight w:val="1701"/>
                      </w:trPr>
                      <w:tc>
                        <w:tcPr>
                          <w:tcW w:w="5103" w:type="dxa"/>
                          <w:shd w:val="clear" w:color="auto" w:fill="auto"/>
                        </w:tcPr>
                        <w:p w:rsidR="00DE4F00" w:rsidRDefault="00EC0E7C" w:rsidP="00EC0E7C">
                          <w:bookmarkStart w:id="6" w:name="bmLogo2" w:colFirst="0" w:colLast="0"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350008" cy="1089660"/>
                                <wp:effectExtent l="0" t="0" r="0" b="0"/>
                                <wp:docPr id="5" name="Picture 5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50008" cy="1089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6"/>
                  </w:tbl>
                  <w:p w:rsidR="00DE4F00" w:rsidRDefault="00DE4F00" w:rsidP="00982765"/>
                </w:txbxContent>
              </v:textbox>
              <w10:wrap anchorx="page" anchory="page"/>
              <w10:anchorlock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03"/>
    </w:tblGrid>
    <w:tr w:rsidR="00DE4F00" w:rsidRPr="004C2206">
      <w:trPr>
        <w:trHeight w:hRule="exact" w:val="510"/>
      </w:trPr>
      <w:tc>
        <w:tcPr>
          <w:tcW w:w="5103" w:type="dxa"/>
          <w:shd w:val="clear" w:color="auto" w:fill="auto"/>
        </w:tcPr>
        <w:p w:rsidR="00DE4F00" w:rsidRPr="004C2206" w:rsidRDefault="00DE4F00" w:rsidP="005A6455">
          <w:pPr>
            <w:pStyle w:val="Huisstijl-Sjabloonnaam"/>
          </w:pPr>
          <w:bookmarkStart w:id="7" w:name="bmSjabloonnaam2" w:colFirst="0" w:colLast="0"/>
        </w:p>
      </w:tc>
    </w:tr>
    <w:bookmarkEnd w:id="7"/>
  </w:tbl>
  <w:p w:rsidR="00DE4F00" w:rsidRDefault="00DE4F00" w:rsidP="00982765">
    <w:pPr>
      <w:pStyle w:val="Header"/>
    </w:pPr>
  </w:p>
  <w:tbl>
    <w:tblPr>
      <w:tblW w:w="9463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2838"/>
      <w:gridCol w:w="4073"/>
    </w:tblGrid>
    <w:tr w:rsidR="00DE4F00" w:rsidRPr="004C2206">
      <w:tc>
        <w:tcPr>
          <w:tcW w:w="2552" w:type="dxa"/>
          <w:shd w:val="clear" w:color="auto" w:fill="auto"/>
        </w:tcPr>
        <w:p w:rsidR="00EC0E7C" w:rsidRDefault="00EC0E7C" w:rsidP="00EC0E7C">
          <w:pPr>
            <w:pStyle w:val="Huisstijl-Kopje"/>
          </w:pPr>
          <w:bookmarkStart w:id="8" w:name="tblGegevens2"/>
          <w:r>
            <w:t>Date</w:t>
          </w:r>
        </w:p>
        <w:p w:rsidR="00DE4F00" w:rsidRPr="004C2206" w:rsidRDefault="00EC0E7C" w:rsidP="00EC0E7C">
          <w:pPr>
            <w:pStyle w:val="Huisstijl-Gegeven"/>
          </w:pPr>
          <w:r>
            <w:t>May 28, 2019</w:t>
          </w:r>
        </w:p>
      </w:tc>
      <w:tc>
        <w:tcPr>
          <w:tcW w:w="2838" w:type="dxa"/>
          <w:shd w:val="clear" w:color="auto" w:fill="auto"/>
        </w:tcPr>
        <w:p w:rsidR="00EC0E7C" w:rsidRDefault="00EC0E7C" w:rsidP="00EC0E7C">
          <w:pPr>
            <w:pStyle w:val="Huisstijl-Kopje"/>
          </w:pPr>
          <w:r>
            <w:t>Page</w:t>
          </w:r>
        </w:p>
        <w:p w:rsidR="00DE4F00" w:rsidRPr="004C2206" w:rsidRDefault="00EC0E7C" w:rsidP="00EC0E7C">
          <w:pPr>
            <w:pStyle w:val="Huisstijl-Gegeven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fldSimple w:instr=" NUMPAGES  \* MERGEFORMAT ">
            <w:r>
              <w:t>1</w:t>
            </w:r>
          </w:fldSimple>
        </w:p>
      </w:tc>
      <w:tc>
        <w:tcPr>
          <w:tcW w:w="4073" w:type="dxa"/>
        </w:tcPr>
        <w:p w:rsidR="00DE4F00" w:rsidRPr="004C2206" w:rsidRDefault="00DE4F00" w:rsidP="00767D0D">
          <w:pPr>
            <w:pStyle w:val="Huisstijl-Gegeven"/>
          </w:pPr>
        </w:p>
      </w:tc>
    </w:tr>
    <w:bookmarkEnd w:id="8"/>
  </w:tbl>
  <w:p w:rsidR="00DE4F00" w:rsidRPr="00982765" w:rsidRDefault="00DE4F00" w:rsidP="009827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F00" w:rsidRDefault="00923D7B" w:rsidP="004C2206"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page">
                <wp:posOffset>4212590</wp:posOffset>
              </wp:positionH>
              <wp:positionV relativeFrom="page">
                <wp:posOffset>467995</wp:posOffset>
              </wp:positionV>
              <wp:extent cx="3239770" cy="1259840"/>
              <wp:effectExtent l="0" t="0" r="17780" b="165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977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103"/>
                          </w:tblGrid>
                          <w:tr w:rsidR="00DE4F00">
                            <w:trPr>
                              <w:trHeight w:val="1701"/>
                            </w:trPr>
                            <w:tc>
                              <w:tcPr>
                                <w:tcW w:w="5103" w:type="dxa"/>
                                <w:shd w:val="clear" w:color="auto" w:fill="auto"/>
                              </w:tcPr>
                              <w:p w:rsidR="00DE4F00" w:rsidRDefault="00EC0E7C" w:rsidP="00EC0E7C">
                                <w:bookmarkStart w:id="9" w:name="bmLogo1" w:colFirst="0" w:colLast="0"/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350008" cy="1089660"/>
                                      <wp:effectExtent l="0" t="0" r="0" b="0"/>
                                      <wp:docPr id="4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350008" cy="10896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9"/>
                        </w:tbl>
                        <w:p w:rsidR="00DE4F00" w:rsidRDefault="00DE4F0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31.7pt;margin-top:36.85pt;width:255.1pt;height:99.2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/XsgIAALE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103"/>
                    </w:tblGrid>
                    <w:tr w:rsidR="00DE4F00">
                      <w:trPr>
                        <w:trHeight w:val="1701"/>
                      </w:trPr>
                      <w:tc>
                        <w:tcPr>
                          <w:tcW w:w="5103" w:type="dxa"/>
                          <w:shd w:val="clear" w:color="auto" w:fill="auto"/>
                        </w:tcPr>
                        <w:p w:rsidR="00DE4F00" w:rsidRDefault="00EC0E7C" w:rsidP="00EC0E7C">
                          <w:bookmarkStart w:id="10" w:name="bmLogo1" w:colFirst="0" w:colLast="0"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350008" cy="1089660"/>
                                <wp:effectExtent l="0" t="0" r="0" b="0"/>
                                <wp:docPr id="4" name="Picture 4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50008" cy="1089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10"/>
                  </w:tbl>
                  <w:p w:rsidR="00DE4F00" w:rsidRDefault="00DE4F00"/>
                </w:txbxContent>
              </v:textbox>
              <w10:wrap anchorx="page" anchory="page"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03"/>
    </w:tblGrid>
    <w:tr w:rsidR="00DE4F00" w:rsidRPr="004C2206">
      <w:trPr>
        <w:trHeight w:hRule="exact" w:val="510"/>
      </w:trPr>
      <w:tc>
        <w:tcPr>
          <w:tcW w:w="5103" w:type="dxa"/>
          <w:shd w:val="clear" w:color="auto" w:fill="auto"/>
        </w:tcPr>
        <w:p w:rsidR="00DE4F00" w:rsidRPr="004C2206" w:rsidRDefault="00EC0E7C" w:rsidP="00EC0E7C">
          <w:pPr>
            <w:pStyle w:val="Huisstijl-Sjabloonnaam"/>
          </w:pPr>
          <w:bookmarkStart w:id="11" w:name="bmSjabloonnaam1" w:colFirst="0" w:colLast="0"/>
          <w:r>
            <w:t>Memo</w:t>
          </w:r>
        </w:p>
      </w:tc>
    </w:tr>
    <w:bookmarkEnd w:id="11"/>
  </w:tbl>
  <w:p w:rsidR="00DE4F00" w:rsidRDefault="00DE4F00" w:rsidP="004C2206"/>
  <w:p w:rsidR="00DE4F00" w:rsidRDefault="00DE4F00" w:rsidP="004C2206"/>
  <w:p w:rsidR="00DE4F00" w:rsidRDefault="00DE4F00" w:rsidP="004C2206"/>
  <w:p w:rsidR="00DE4F00" w:rsidRDefault="00DE4F00" w:rsidP="004C2206"/>
  <w:tbl>
    <w:tblPr>
      <w:tblW w:w="964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645"/>
    </w:tblGrid>
    <w:tr w:rsidR="00EC0E7C" w:rsidRPr="004C2206" w:rsidTr="00C34E1B">
      <w:tc>
        <w:tcPr>
          <w:tcW w:w="9645" w:type="dxa"/>
          <w:shd w:val="clear" w:color="auto" w:fill="auto"/>
        </w:tcPr>
        <w:p w:rsidR="00EC0E7C" w:rsidRPr="004C2206" w:rsidRDefault="00EC0E7C" w:rsidP="004C2206">
          <w:pPr>
            <w:pStyle w:val="Huisstijl-Adres"/>
            <w:rPr>
              <w:lang w:val="en-US"/>
            </w:rPr>
          </w:pPr>
          <w:bookmarkStart w:id="12" w:name="bmNaw1" w:colFirst="0" w:colLast="0"/>
        </w:p>
      </w:tc>
    </w:tr>
    <w:bookmarkEnd w:id="12"/>
  </w:tbl>
  <w:p w:rsidR="00DE4F00" w:rsidRDefault="00DE4F00" w:rsidP="00A1473F">
    <w:pPr>
      <w:rPr>
        <w:lang w:val="en-US"/>
      </w:rPr>
    </w:pPr>
  </w:p>
  <w:tbl>
    <w:tblPr>
      <w:tblW w:w="933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2838"/>
      <w:gridCol w:w="1973"/>
      <w:gridCol w:w="1974"/>
    </w:tblGrid>
    <w:tr w:rsidR="00DE4F00" w:rsidRPr="004C2206" w:rsidTr="00FA0CBD">
      <w:tc>
        <w:tcPr>
          <w:tcW w:w="2552" w:type="dxa"/>
          <w:shd w:val="clear" w:color="auto" w:fill="auto"/>
        </w:tcPr>
        <w:p w:rsidR="00EC0E7C" w:rsidRDefault="00EC0E7C" w:rsidP="00EC0E7C">
          <w:pPr>
            <w:pStyle w:val="Huisstijl-Kopje"/>
          </w:pPr>
          <w:bookmarkStart w:id="13" w:name="tblGegevens1"/>
          <w:r>
            <w:t>Date</w:t>
          </w:r>
        </w:p>
        <w:p w:rsidR="00DE4F00" w:rsidRPr="004C2206" w:rsidRDefault="00EC0E7C" w:rsidP="00EC0E7C">
          <w:pPr>
            <w:pStyle w:val="Huisstijl-Gegeven"/>
          </w:pPr>
          <w:r>
            <w:t>May 28, 2019</w:t>
          </w:r>
        </w:p>
      </w:tc>
      <w:tc>
        <w:tcPr>
          <w:tcW w:w="2838" w:type="dxa"/>
          <w:shd w:val="clear" w:color="auto" w:fill="auto"/>
        </w:tcPr>
        <w:p w:rsidR="00EC0E7C" w:rsidRDefault="00EC0E7C" w:rsidP="00EC0E7C">
          <w:pPr>
            <w:pStyle w:val="Huisstijl-Kopje"/>
          </w:pPr>
          <w:r>
            <w:t>Number of pages</w:t>
          </w:r>
        </w:p>
        <w:p w:rsidR="00DE4F00" w:rsidRPr="004C2206" w:rsidRDefault="00EC0E7C" w:rsidP="00EC0E7C">
          <w:pPr>
            <w:pStyle w:val="Huisstijl-Gegeven"/>
          </w:pPr>
          <w:fldSimple w:instr=" NUMPAGES \* MERGEFORMAT ">
            <w:r>
              <w:t>1</w:t>
            </w:r>
          </w:fldSimple>
        </w:p>
      </w:tc>
      <w:tc>
        <w:tcPr>
          <w:tcW w:w="1973" w:type="dxa"/>
        </w:tcPr>
        <w:p w:rsidR="00DE4F00" w:rsidRPr="004C2206" w:rsidRDefault="00DE4F00" w:rsidP="00AD6D59">
          <w:pPr>
            <w:pStyle w:val="Huisstijl-Gegeven"/>
            <w:tabs>
              <w:tab w:val="left" w:pos="2552"/>
            </w:tabs>
          </w:pPr>
        </w:p>
      </w:tc>
      <w:tc>
        <w:tcPr>
          <w:tcW w:w="1974" w:type="dxa"/>
        </w:tcPr>
        <w:p w:rsidR="00DE4F00" w:rsidRPr="004C2206" w:rsidRDefault="00DE4F00" w:rsidP="00AD6D59">
          <w:pPr>
            <w:pStyle w:val="Huisstijl-Gegeven"/>
            <w:tabs>
              <w:tab w:val="left" w:pos="2552"/>
            </w:tabs>
          </w:pPr>
        </w:p>
      </w:tc>
    </w:tr>
    <w:tr w:rsidR="00DE4F00" w:rsidRPr="004C2206" w:rsidTr="00EC0E7C">
      <w:tc>
        <w:tcPr>
          <w:tcW w:w="2552" w:type="dxa"/>
          <w:shd w:val="clear" w:color="auto" w:fill="auto"/>
        </w:tcPr>
        <w:p w:rsidR="00EC0E7C" w:rsidRPr="00EC0E7C" w:rsidRDefault="00EC0E7C" w:rsidP="00EC0E7C">
          <w:pPr>
            <w:pStyle w:val="Huisstijl-Kopje"/>
            <w:rPr>
              <w:lang w:val="nl-NL"/>
            </w:rPr>
          </w:pPr>
          <w:r w:rsidRPr="00EC0E7C">
            <w:rPr>
              <w:lang w:val="nl-NL"/>
            </w:rPr>
            <w:t>Contact person</w:t>
          </w:r>
        </w:p>
        <w:p w:rsidR="00DE4F00" w:rsidRPr="00EC0E7C" w:rsidRDefault="00EC0E7C" w:rsidP="00EC0E7C">
          <w:pPr>
            <w:pStyle w:val="Huisstijl-Gegeven"/>
            <w:rPr>
              <w:lang w:val="nl-NL"/>
            </w:rPr>
          </w:pPr>
          <w:r w:rsidRPr="00EC0E7C">
            <w:rPr>
              <w:lang w:val="nl-NL"/>
            </w:rPr>
            <w:t>Joost den Bieman</w:t>
          </w:r>
        </w:p>
      </w:tc>
      <w:tc>
        <w:tcPr>
          <w:tcW w:w="2838" w:type="dxa"/>
          <w:shd w:val="clear" w:color="auto" w:fill="auto"/>
        </w:tcPr>
        <w:p w:rsidR="00EC0E7C" w:rsidRDefault="00EC0E7C" w:rsidP="00EC0E7C">
          <w:pPr>
            <w:pStyle w:val="Huisstijl-Kopje"/>
          </w:pPr>
          <w:r>
            <w:t>Direct number</w:t>
          </w:r>
        </w:p>
        <w:p w:rsidR="00DE4F00" w:rsidRPr="004C2206" w:rsidRDefault="00EC0E7C" w:rsidP="00EC0E7C">
          <w:pPr>
            <w:pStyle w:val="Huisstijl-Gegeven"/>
          </w:pPr>
          <w:r>
            <w:t>+31(0)88 335 8292</w:t>
          </w:r>
        </w:p>
      </w:tc>
      <w:tc>
        <w:tcPr>
          <w:tcW w:w="3947" w:type="dxa"/>
          <w:gridSpan w:val="2"/>
        </w:tcPr>
        <w:p w:rsidR="00EC0E7C" w:rsidRDefault="00EC0E7C" w:rsidP="00EC0E7C">
          <w:pPr>
            <w:pStyle w:val="Huisstijl-Kopje"/>
          </w:pPr>
          <w:r>
            <w:t>E-mail</w:t>
          </w:r>
        </w:p>
        <w:p w:rsidR="00DE4F00" w:rsidRPr="004C2206" w:rsidRDefault="00EC0E7C" w:rsidP="00EC0E7C">
          <w:pPr>
            <w:pStyle w:val="Huisstijl-Gegeven"/>
          </w:pPr>
          <w:r>
            <w:t>Joost.denBieman</w:t>
          </w:r>
          <w:r w:rsidRPr="00EC0E7C">
            <w:rPr>
              <w:sz w:val="2"/>
            </w:rPr>
            <w:t xml:space="preserve"> </w:t>
          </w:r>
          <w:r w:rsidRPr="00EC0E7C">
            <w:t>@deltares.nl</w:t>
          </w:r>
        </w:p>
      </w:tc>
    </w:tr>
    <w:bookmarkEnd w:id="13"/>
    <w:tr w:rsidR="00DE4F00" w:rsidRPr="004C2206" w:rsidTr="00EC0E7C">
      <w:tc>
        <w:tcPr>
          <w:tcW w:w="9337" w:type="dxa"/>
          <w:gridSpan w:val="4"/>
          <w:tcBorders>
            <w:bottom w:val="single" w:sz="4" w:space="0" w:color="auto"/>
          </w:tcBorders>
          <w:shd w:val="clear" w:color="auto" w:fill="auto"/>
        </w:tcPr>
        <w:p w:rsidR="00EC0E7C" w:rsidRDefault="00EC0E7C" w:rsidP="00EC0E7C">
          <w:pPr>
            <w:pStyle w:val="Huisstijl-Kopje"/>
          </w:pPr>
        </w:p>
        <w:p w:rsidR="00EC0E7C" w:rsidRDefault="00EC0E7C" w:rsidP="00EC0E7C">
          <w:pPr>
            <w:pStyle w:val="Huisstijl-Kopje"/>
          </w:pPr>
          <w:r>
            <w:t>Subject</w:t>
          </w:r>
        </w:p>
        <w:p w:rsidR="00EC0E7C" w:rsidRDefault="00EC0E7C" w:rsidP="00EC0E7C">
          <w:pPr>
            <w:pStyle w:val="Huisstijl-Gegeven"/>
          </w:pPr>
          <w:r>
            <w:t>How to install a new XBeach version on the Linux cluster</w:t>
          </w:r>
        </w:p>
        <w:p w:rsidR="00DE4F00" w:rsidRPr="004C2206" w:rsidRDefault="00DE4F00" w:rsidP="00EC0E7C">
          <w:pPr>
            <w:pStyle w:val="Huisstijl-Gegeven"/>
          </w:pPr>
        </w:p>
      </w:tc>
    </w:tr>
  </w:tbl>
  <w:p w:rsidR="00DE4F00" w:rsidRPr="004C2206" w:rsidRDefault="00DE4F00" w:rsidP="00A147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55D2C"/>
    <w:multiLevelType w:val="multilevel"/>
    <w:tmpl w:val="6298F500"/>
    <w:styleLink w:val="Huisstijl-LijstNummering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pStyle w:val="ListNumber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</w:abstractNum>
  <w:abstractNum w:abstractNumId="1" w15:restartNumberingAfterBreak="0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2" w15:restartNumberingAfterBreak="0">
    <w:nsid w:val="1E490C15"/>
    <w:multiLevelType w:val="multilevel"/>
    <w:tmpl w:val="554A8378"/>
    <w:lvl w:ilvl="0">
      <w:start w:val="1"/>
      <w:numFmt w:val="bullet"/>
      <w:lvlRestart w:val="0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3" w15:restartNumberingAfterBreak="0">
    <w:nsid w:val="2BD84415"/>
    <w:multiLevelType w:val="multilevel"/>
    <w:tmpl w:val="DF72BA18"/>
    <w:lvl w:ilvl="0">
      <w:start w:val="1"/>
      <w:numFmt w:val="decimal"/>
      <w:lvlRestart w:val="0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</w:abstractNum>
  <w:abstractNum w:abstractNumId="4" w15:restartNumberingAfterBreak="0">
    <w:nsid w:val="474A32D1"/>
    <w:multiLevelType w:val="multilevel"/>
    <w:tmpl w:val="6298F500"/>
    <w:name w:val="DelNummering"/>
    <w:lvl w:ilvl="0">
      <w:start w:val="1"/>
      <w:numFmt w:val="decimal"/>
      <w:lvlRestart w:val="0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</w:abstractNum>
  <w:abstractNum w:abstractNumId="5" w15:restartNumberingAfterBreak="0">
    <w:nsid w:val="5AE13F50"/>
    <w:multiLevelType w:val="multilevel"/>
    <w:tmpl w:val="AFA8629C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3">
      <w:start w:val="1"/>
      <w:numFmt w:val="none"/>
      <w:pStyle w:val="Heading4"/>
      <w:lvlText w:val="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4">
      <w:start w:val="1"/>
      <w:numFmt w:val="none"/>
      <w:pStyle w:val="Heading5"/>
      <w:lvlText w:val="%1.%2.%3.%4.%5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5">
      <w:start w:val="1"/>
      <w:numFmt w:val="upperLetter"/>
      <w:lvlRestart w:val="1"/>
      <w:lvlText w:val="%6"/>
      <w:lvlJc w:val="left"/>
      <w:pPr>
        <w:tabs>
          <w:tab w:val="num" w:pos="140"/>
        </w:tabs>
        <w:ind w:left="140" w:firstLine="0"/>
      </w:pPr>
      <w:rPr>
        <w:rFonts w:hint="default"/>
      </w:rPr>
    </w:lvl>
    <w:lvl w:ilvl="6">
      <w:start w:val="1"/>
      <w:numFmt w:val="decimal"/>
      <w:lvlText w:val="%6.%7"/>
      <w:lvlJc w:val="left"/>
      <w:pPr>
        <w:tabs>
          <w:tab w:val="num" w:pos="140"/>
        </w:tabs>
        <w:ind w:left="140" w:firstLine="0"/>
      </w:pPr>
      <w:rPr>
        <w:rFonts w:hint="default"/>
      </w:rPr>
    </w:lvl>
    <w:lvl w:ilvl="7">
      <w:start w:val="1"/>
      <w:numFmt w:val="decimal"/>
      <w:lvlText w:val="%6.%8.%7"/>
      <w:lvlJc w:val="left"/>
      <w:pPr>
        <w:tabs>
          <w:tab w:val="num" w:pos="140"/>
        </w:tabs>
        <w:ind w:left="1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40"/>
        </w:tabs>
        <w:ind w:left="140" w:firstLine="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*BijAfsluitenOpslagSysteemBijwerken" w:val="1"/>
    <w:docVar w:name="_AanmaakDatum" w:val="28-05-2019"/>
    <w:docVar w:name="_AanmaakGebruiker" w:val="bieman"/>
    <w:docVar w:name="_KlantCode" w:val="Deltares"/>
    <w:docVar w:name="_Versie" w:val="2018.1.8"/>
    <w:docVar w:name="AfdelingID" w:val="32"/>
    <w:docVar w:name="Bedrijf" w:val="Deltares"/>
    <w:docVar w:name="BedrijfID" w:val="7"/>
    <w:docVar w:name="BedrijfStatutair" w:val="Stichting Deltares"/>
    <w:docVar w:name="Beveilig" w:val="0"/>
    <w:docVar w:name="BeveiligingsniveauID" w:val="13"/>
    <w:docVar w:name="BeveiligingsniveauID_PrintValue" w:val="Geen"/>
    <w:docVar w:name="Contactpersoon" w:val="bieman"/>
    <w:docVar w:name="ContactpersoonID" w:val="2328"/>
    <w:docVar w:name="ContactpersoonVoluit" w:val="Joost den Bieman"/>
    <w:docVar w:name="Datum" w:val="28-05-2019"/>
    <w:docVar w:name="Datum_PrintValue" w:val="May 28, 2019"/>
    <w:docVar w:name="DocID" w:val="aaebf0f9-ce66-43af-8806-5b78a085d834"/>
    <w:docVar w:name="DocIsReadOnly" w:val="0"/>
    <w:docVar w:name="DocRootDocID" w:val="aaebf0f9-ce66-43af-8806-5b78a085d834"/>
    <w:docVar w:name="DocStatusID" w:val="1"/>
    <w:docVar w:name="DocumentInfoXML" w:val="&lt;?xml version=&quot;1.0&quot;?&gt;_x000d__x000a_&lt;DocumentInfo xmlns:xsd=&quot;http://www.w3.org/2001/XMLSchema&quot; xmlns:xsi=&quot;http://www.w3.org/2001/XMLSchema-instance&quot; Action=&quot;Create&quot; Mode=&quot;New&quot; Version=&quot;1.0&quot; SilentMode=&quot;Off&quot;&gt;_x000d__x000a__x0009_&lt;RegistrationProfile&gt;_x000d__x000a__x0009__x0009_&lt;ID&gt;5aa0ff3e-27f1-42b6-a285-2a0f25689fd9&lt;/ID&gt;_x000d__x000a__x0009__x0009_&lt;Name&gt;Memo&lt;/Name&gt;_x000d__x000a__x0009_&lt;/RegistrationProfile&gt;_x000d__x000a__x0009_&lt;Template&gt;_x000d__x000a__x0009__x0009_&lt;ID&gt;e3366bd8-7207-4e25-a3ad-10978e7cb48b&lt;/ID&gt;_x000d__x000a__x0009__x0009_&lt;Name&gt;Algemeen&lt;/Name&gt;_x000d__x000a__x0009_&lt;/Template&gt;_x000d__x000a__x0009_&lt;Bookmarks&gt;_x000d__x000a__x0009__x0009_&lt;Bookmark&gt;_x000d__x000a__x0009__x0009__x0009_&lt;ID&gt;d10ff334-918d-4c6a-ab50-b2f610d6654e&lt;/ID&gt;_x000d__x000a__x0009__x0009__x0009_&lt;Name&gt;bmLogo1&lt;/Name&gt;_x000d__x000a__x0009__x0009__x0009_&lt;Style/&gt;_x000d__x000a__x0009__x0009__x0009_&lt;BookmarkFields&gt;_x000d__x000a__x0009__x0009__x0009__x0009_&lt;BookmarkField&gt;_x000d__x000a__x0009__x0009__x0009__x0009__x0009_&lt;ID&gt;fafe0e67-7660-4b6f-ac83-fea37d420589&lt;/ID&gt;_x000d__x000a__x0009__x0009__x0009__x0009__x0009_&lt;StyleValue/&gt;_x000d__x000a__x0009__x0009__x0009__x0009__x0009_&lt;TextBeforeValue/&gt;_x000d__x000a__x0009__x0009__x0009__x0009__x0009_&lt;PrintValue&gt;&lt;![CDATA[\\homestore.directory.intra\winhomes\Applications\DigiOffice\DEL\Programs\WhiteOffice\Logo\Print\Deltares.tif]]&gt;&lt;/PrintValue&gt;_x000d__x000a__x0009__x0009__x0009__x0009__x0009_&lt;TextAfterValue/&gt;_x000d__x000a__x0009__x0009__x0009__x0009__x0009_&lt;Type ID=&quot;4&quot;&gt;Logo&lt;/Type&gt;_x000d__x000a__x0009__x0009__x0009__x0009__x0009_&lt;Options&gt;_x000d__x000a__x0009__x0009__x0009__x0009__x0009__x0009_&lt;Option Name=&quot;BestandKleur&quot;&gt;\\homestore.directory.intra\winhomes\Applications\DigiOffice\DEL\Programs\WhiteOffice\Logo\Print\Deltares.tif&lt;/Option&gt;_x000d__x000a__x0009__x0009__x0009__x0009__x0009__x0009_&lt;Option Name=&quot;BestandMonochroom&quot;&gt;\\homestore.directory.intra\winhomes\Applications\DigiOffice\DEL\Programs\WhiteOffice\Logo\Print\Deltares (Monochroom).tif&lt;/Option&gt;_x000d__x000a__x0009__x0009__x0009__x0009__x0009_&lt;/Options&gt;_x000d__x000a__x0009__x0009__x0009__x0009_&lt;/BookmarkField&gt;_x000d__x000a__x0009__x0009__x0009_&lt;/BookmarkFields&gt;_x000d__x000a__x0009__x0009_&lt;/Bookmark&gt;_x000d__x000a__x0009__x0009_&lt;Bookmark&gt;_x000d__x000a__x0009__x0009__x0009_&lt;ID&gt;44f50f9e-a398-40fa-a100-5e9afcf1ff15&lt;/ID&gt;_x000d__x000a__x0009__x0009__x0009_&lt;Name&gt;bmLogo2&lt;/Name&gt;_x000d__x000a__x0009__x0009__x0009_&lt;Style/&gt;_x000d__x000a__x0009__x0009__x0009_&lt;BookmarkFields&gt;_x000d__x000a__x0009__x0009__x0009__x0009_&lt;BookmarkField&gt;_x000d__x000a__x0009__x0009__x0009__x0009__x0009_&lt;ID&gt;7af96068-b39b-4510-b082-fc9d129f59ff&lt;/ID&gt;_x000d__x000a__x0009__x0009__x0009__x0009__x0009_&lt;StyleValue/&gt;_x000d__x000a__x0009__x0009__x0009__x0009__x0009_&lt;TextBeforeValue/&gt;_x000d__x000a__x0009__x0009__x0009__x0009__x0009_&lt;PrintValue&gt;&lt;![CDATA[\\homestore.directory.intra\winhomes\Applications\DigiOffice\DEL\Programs\WhiteOffice\Logo\Print\Deltares.tif]]&gt;&lt;/PrintValue&gt;_x000d__x000a__x0009__x0009__x0009__x0009__x0009_&lt;TextAfterValue/&gt;_x000d__x000a__x0009__x0009__x0009__x0009__x0009_&lt;Type ID=&quot;4&quot;&gt;Logo&lt;/Type&gt;_x000d__x000a__x0009__x0009__x0009__x0009__x0009_&lt;Options&gt;_x000d__x000a__x0009__x0009__x0009__x0009__x0009__x0009_&lt;Option Name=&quot;BestandKleur&quot;&gt;\\homestore.directory.intra\winhomes\Applications\DigiOffice\DEL\Programs\WhiteOffice\Logo\Print\Deltares.tif&lt;/Option&gt;_x000d__x000a__x0009__x0009__x0009__x0009__x0009__x0009_&lt;Option Name=&quot;BestandMonochroom&quot;&gt;\\homestore.directory.intra\winhomes\Applications\DigiOffice\DEL\Programs\WhiteOffice\Logo\Print\Deltares (Monochroom).tif&lt;/Option&gt;_x000d__x000a__x0009__x0009__x0009__x0009__x0009_&lt;/Options&gt;_x000d__x000a__x0009__x0009__x0009__x0009_&lt;/BookmarkField&gt;_x000d__x000a__x0009__x0009__x0009_&lt;/BookmarkFields&gt;_x000d__x000a__x0009__x0009_&lt;/Bookmark&gt;_x000d__x000a__x0009__x0009_&lt;Bookmark&gt;_x000d__x000a__x0009__x0009__x0009_&lt;ID&gt;1e715cd0-6f13-4a42-a7cb-5405b724ffb6&lt;/ID&gt;_x000d__x000a__x0009__x0009__x0009_&lt;Name&gt;bmLogo3&lt;/Name&gt;_x000d__x000a__x0009__x0009__x0009_&lt;Style/&gt;_x000d__x000a__x0009__x0009__x0009_&lt;BookmarkFields&gt;_x000d__x000a__x0009__x0009__x0009__x0009_&lt;BookmarkField&gt;_x000d__x000a__x0009__x0009__x0009__x0009__x0009_&lt;ID&gt;ccc27da5-1817-4e40-a51b-2f3125a19a20&lt;/ID&gt;_x000d__x000a__x0009__x0009__x0009__x0009__x0009_&lt;StyleValue/&gt;_x000d__x000a__x0009__x0009__x0009__x0009__x0009_&lt;TextBeforeValue/&gt;_x000d__x000a__x0009__x0009__x0009__x0009__x0009_&lt;PrintValue&gt;&lt;![CDATA[\\homestore.directory.intra\winhomes\Applications\DigiOffice\DEL\Programs\WhiteOffice\Logo\Print\Deltares.tif]]&gt;&lt;/PrintValue&gt;_x000d__x000a__x0009__x0009__x0009__x0009__x0009_&lt;TextAfterValue/&gt;_x000d__x000a__x0009__x0009__x0009__x0009__x0009_&lt;Type ID=&quot;4&quot;&gt;Logo&lt;/Type&gt;_x000d__x000a__x0009__x0009__x0009__x0009__x0009_&lt;Options&gt;_x000d__x000a__x0009__x0009__x0009__x0009__x0009__x0009_&lt;Option Name=&quot;BestandKleur&quot;&gt;\\homestore.directory.intra\winhomes\Applications\DigiOffice\DEL\Programs\WhiteOffice\Logo\Print\Deltares.tif&lt;/Option&gt;_x000d__x000a__x0009__x0009__x0009__x0009__x0009__x0009_&lt;Option Name=&quot;BestandMonochroom&quot;&gt;\\homestore.directory.intra\winhomes\Applications\DigiOffice\DEL\Programs\WhiteOffice\Logo\Print\Deltares (Monochroom).tif&lt;/Option&gt;_x000d__x000a__x0009__x0009__x0009__x0009__x0009_&lt;/Options&gt;_x000d__x000a__x0009__x0009__x0009__x0009_&lt;/BookmarkField&gt;_x000d__x000a__x0009__x0009__x0009_&lt;/BookmarkFields&gt;_x000d__x000a__x0009__x0009_&lt;/Bookmark&gt;_x000d__x000a__x0009__x0009_&lt;Bookmark&gt;_x000d__x000a__x0009__x0009__x0009_&lt;ID&gt;3d95cd4c-9d29-4ec3-94b2-eca20bec8aae&lt;/ID&gt;_x000d__x000a__x0009__x0009__x0009_&lt;Name&gt;bmAdres1&lt;/Name&gt;_x000d__x000a__x0009__x0009_&lt;/Bookmark&gt;_x000d__x000a__x0009__x0009_&lt;Bookmark&gt;_x000d__x000a__x0009__x0009__x0009_&lt;ID&gt;70bb6b3d-440b-4c19-a108-0a785815301e&lt;/ID&gt;_x000d__x000a__x0009__x0009__x0009_&lt;Name&gt;bmVoettekst1&lt;/Name&gt;_x000d__x000a__x0009__x0009_&lt;/Bookmark&gt;_x000d__x000a__x0009__x0009_&lt;Bookmark&gt;_x000d__x000a__x0009__x0009__x0009_&lt;ID&gt;906bc5b4-fc8a-4c25-bfec-4651de386cea&lt;/ID&gt;_x000d__x000a__x0009__x0009__x0009_&lt;Name&gt;tblGegevens1:1&lt;/Name&gt;_x000d__x000a__x0009__x0009__x0009_&lt;Style/&gt;_x000d__x000a__x0009__x0009__x0009_&lt;BookmarkFields&gt;_x000d__x000a__x0009__x0009__x0009__x0009_&lt;BookmarkField&gt;_x000d__x000a__x0009__x0009__x0009__x0009__x0009_&lt;ID&gt;e58afb4d-6474-427e-b3b1-27a5b40dcdb7&lt;/ID&gt;_x000d__x000a__x0009__x0009__x0009__x0009__x0009_&lt;DocumentVeldID&gt;c12a59ca-56dc-4096-a143-e4cebafc49c8&lt;/DocumentVeldID&gt;_x000d__x000a__x0009__x0009__x0009__x0009__x0009_&lt;StyleLabel&gt;Huisstijl-Kopje&lt;/StyleLabel&gt;_x000d__x000a__x0009__x0009__x0009__x0009__x0009_&lt;TextBeforeLabel/&gt;_x000d__x000a__x0009__x0009__x0009__x0009__x0009_&lt;PrintLabel&gt;Date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May 28, 2019]]&gt;&lt;/PrintValue&gt;_x000d__x000a__x0009__x0009__x0009__x0009__x0009_&lt;TextAfterValue/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bc9c4a92-6916-48a0-871f-45c31f30f59c&lt;/ID&gt;_x000d__x000a__x0009__x0009__x0009__x0009__x0009_&lt;StyleLabel&gt;Huisstijl-Kopje&lt;/StyleLabel&gt;_x000d__x000a__x0009__x0009__x0009__x0009__x0009_&lt;TextBeforeLabel/&gt;_x000d__x000a__x0009__x0009__x0009__x0009__x0009_&lt;PrintLabel&gt;Number of pages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NUMPAGES]]&gt;&lt;/PrintValue&gt;_x000d__x000a__x0009__x0009__x0009__x0009__x0009_&lt;TextAfterValue/&gt;_x000d__x000a__x0009__x0009__x0009__x0009__x0009_&lt;Type ID=&quot;6&quot;&gt;WordField&lt;/Type&gt;_x000d__x000a__x0009__x0009__x0009__x0009_&lt;/BookmarkField&gt;_x000d__x000a__x0009__x0009__x0009_&lt;/BookmarkFields&gt;_x000d__x000a__x0009__x0009_&lt;/Bookmark&gt;_x000d__x000a__x0009__x0009_&lt;Bookmark&gt;_x000d__x000a__x0009__x0009__x0009_&lt;ID&gt;4edd8d9c-9e5d-4e62-b581-5b7488163d1f&lt;/ID&gt;_x000d__x000a__x0009__x0009__x0009_&lt;Name&gt;tblGegevens1:2&lt;/Name&gt;_x000d__x000a__x0009__x0009__x0009_&lt;Style/&gt;_x000d__x000a__x0009__x0009__x0009_&lt;BookmarkFields&gt;_x000d__x000a__x0009__x0009__x0009__x0009_&lt;BookmarkField&gt;_x000d__x000a__x0009__x0009__x0009__x0009__x0009_&lt;ID&gt;0c070414-5761-4099-9b25-2001602cf3f5&lt;/ID&gt;_x000d__x000a__x0009__x0009__x0009__x0009__x0009_&lt;DocumentVeldID&gt;7052fa8b-9a13-41d8-ada7-cf00d5254325&lt;/DocumentVeldID&gt;_x000d__x000a__x0009__x0009__x0009__x0009__x0009_&lt;StyleLabel&gt;Huisstijl-Kopje&lt;/StyleLabel&gt;_x000d__x000a__x0009__x0009__x0009__x0009__x0009_&lt;TextBeforeLabel/&gt;_x000d__x000a__x0009__x0009__x0009__x0009__x0009_&lt;PrintLabel&gt;Contact person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Joost den Bieman]]&gt;&lt;/PrintValue&gt;_x000d__x000a__x0009__x0009__x0009__x0009__x0009_&lt;TextAfterValue/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e1e4f05a-c6ae-4dac-a882-d91559b4fb48&lt;/ID&gt;_x000d__x000a__x0009__x0009__x0009__x0009__x0009_&lt;DocumentVeldID&gt;bf73df53-ef10-45cd-a2bd-fb52af548b12&lt;/DocumentVeldID&gt;_x000d__x000a__x0009__x0009__x0009__x0009__x0009_&lt;StyleLabel&gt;Huisstijl-Kopje&lt;/StyleLabel&gt;_x000d__x000a__x0009__x0009__x0009__x0009__x0009_&lt;TextBeforeLabel/&gt;_x000d__x000a__x0009__x0009__x0009__x0009__x0009_&lt;PrintLabel&gt;Direct number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+31(0)88 335 8292]]&gt;&lt;/PrintValue&gt;_x000d__x000a__x0009__x0009__x0009__x0009__x0009_&lt;TextAfterValue/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a0f9b58d-9fef-4a0a-9428-efd21fac2a7d&lt;/ID&gt;_x000d__x000a__x0009__x0009__x0009__x0009__x0009_&lt;DocumentVeldID&gt;a384e11d-69d0-47b1-80b2-11f7020767dd&lt;/DocumentVeldID&gt;_x000d__x000a__x0009__x0009__x0009__x0009__x0009_&lt;StyleLabel&gt;Huisstijl-Kopje&lt;/StyleLabel&gt;_x000d__x000a__x0009__x0009__x0009__x0009__x0009_&lt;TextBeforeLabel/&gt;_x000d__x000a__x0009__x0009__x0009__x0009__x0009_&lt;PrintLabel&gt;E-mail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Joost.denBieman@deltares.nl]]&gt;&lt;/PrintValue&gt;_x000d__x000a__x0009__x0009__x0009__x0009__x0009_&lt;TextAfterValue/&gt;_x000d__x000a__x0009__x0009__x0009__x0009__x0009_&lt;Type ID=&quot;1&quot;&gt;DocumentField&lt;/Type&gt;_x000d__x000a__x0009__x0009__x0009__x0009_&lt;/BookmarkField&gt;_x000d__x000a__x0009__x0009__x0009_&lt;/BookmarkFields&gt;_x000d__x000a__x0009__x0009_&lt;/Bookmark&gt;_x000d__x000a__x0009__x0009_&lt;Bookmark&gt;_x000d__x000a__x0009__x0009__x0009_&lt;ID&gt;3119dc70-a220-4188-9349-da0595c59482&lt;/ID&gt;_x000d__x000a__x0009__x0009__x0009_&lt;Name&gt;tblGegevens1:3&lt;/Name&gt;_x000d__x000a__x0009__x0009__x0009_&lt;Style/&gt;_x000d__x000a__x0009__x0009__x0009_&lt;BookmarkFields&gt;_x000d__x000a__x0009__x0009__x0009__x0009_&lt;BookmarkField&gt;_x000d__x000a__x0009__x0009__x0009__x0009__x0009_&lt;ID&gt;b3accb60-b8cf-4208-947c-a10186bf5e36&lt;/ID&gt;_x000d__x000a__x0009__x0009__x0009__x0009__x0009_&lt;DocumentVeldID&gt;8d97bc1a-8467-43b9-af14-71ec09aac448&lt;/DocumentVeldID&gt;_x000d__x000a__x0009__x0009__x0009__x0009__x0009_&lt;StyleLabel&gt;Huisstijl-Kopje&lt;/StyleLabel&gt;_x000d__x000a__x0009__x0009__x0009__x0009__x0009_&lt;TextBeforeLabel&gt;&amp;lt;br/&amp;gt;&lt;/TextBeforeLabel&gt;_x000d__x000a__x0009__x0009__x0009__x0009__x0009_&lt;PrintLabel&gt;Subject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How to install a new XBeach version on the Linux cluster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&lt;/BookmarkFields&gt;_x000d__x000a__x0009__x0009_&lt;/Bookmark&gt;_x000d__x000a__x0009__x0009_&lt;Bookmark&gt;_x000d__x000a__x0009__x0009__x0009_&lt;ID&gt;83e399d5-5015-4c45-9928-2957d461cbc0&lt;/ID&gt;_x000d__x000a__x0009__x0009__x0009_&lt;Name&gt;tblGegevens2:1&lt;/Name&gt;_x000d__x000a__x0009__x0009__x0009_&lt;Style/&gt;_x000d__x000a__x0009__x0009__x0009_&lt;BookmarkFields&gt;_x000d__x000a__x0009__x0009__x0009__x0009_&lt;BookmarkField&gt;_x000d__x000a__x0009__x0009__x0009__x0009__x0009_&lt;ID&gt;a8f7cc8d-d956-4ca5-9f26-720e1e5bee38&lt;/ID&gt;_x000d__x000a__x0009__x0009__x0009__x0009__x0009_&lt;DocumentVeldID&gt;c12a59ca-56dc-4096-a143-e4cebafc49c8&lt;/DocumentVeldID&gt;_x000d__x000a__x0009__x0009__x0009__x0009__x0009_&lt;StyleLabel&gt;Huisstijl-Kopje&lt;/StyleLabel&gt;_x000d__x000a__x0009__x0009__x0009__x0009__x0009_&lt;TextBeforeLabel/&gt;_x000d__x000a__x0009__x0009__x0009__x0009__x0009_&lt;PrintLabel&gt;Date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May 28, 2019]]&gt;&lt;/PrintValue&gt;_x000d__x000a__x0009__x0009__x0009__x0009__x0009_&lt;TextAfterValue/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92aaf06d-b9d1-489f-87c0-c09f36f843ce&lt;/ID&gt;_x000d__x000a__x0009__x0009__x0009__x0009__x0009_&lt;StyleLabel&gt;Huisstijl-Kopje&lt;/StyleLabel&gt;_x000d__x000a__x0009__x0009__x0009__x0009__x0009_&lt;TextBeforeLabel/&gt;_x000d__x000a__x0009__x0009__x0009__x0009__x0009_&lt;PrintLabel&gt;Page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 of ]]&gt;&lt;/PrintValue&gt;_x000d__x000a__x0009__x0009__x0009__x0009__x0009_&lt;TextAfterValue/&gt;_x000d__x000a__x0009__x0009__x0009__x0009__x0009_&lt;Type ID=&quot;9&quot;&gt;WordPageXFromY&lt;/Type&gt;_x000d__x000a__x0009__x0009__x0009__x0009_&lt;/BookmarkField&gt;_x000d__x000a__x0009__x0009__x0009_&lt;/BookmarkFields&gt;_x000d__x000a__x0009__x0009_&lt;/Bookmark&gt;_x000d__x000a__x0009__x0009_&lt;Bookmark&gt;_x000d__x000a__x0009__x0009__x0009_&lt;ID&gt;d5e65a42-8445-4cab-805b-4062bcdf1eba&lt;/ID&gt;_x000d__x000a__x0009__x0009__x0009_&lt;Name&gt;tblGegevens3:1&lt;/Name&gt;_x000d__x000a__x0009__x0009__x0009_&lt;Style/&gt;_x000d__x000a__x0009__x0009__x0009_&lt;BookmarkFields&gt;_x000d__x000a__x0009__x0009__x0009__x0009_&lt;BookmarkField&gt;_x000d__x000a__x0009__x0009__x0009__x0009__x0009_&lt;ID&gt;61fdfa6b-46e0-44f2-a619-8f3e125c7665&lt;/ID&gt;_x000d__x000a__x0009__x0009__x0009__x0009__x0009_&lt;DocumentVeldID&gt;c12a59ca-56dc-4096-a143-e4cebafc49c8&lt;/DocumentVeldID&gt;_x000d__x000a__x0009__x0009__x0009__x0009__x0009_&lt;StyleLabel&gt;Huisstijl-Kopje&lt;/StyleLabel&gt;_x000d__x000a__x0009__x0009__x0009__x0009__x0009_&lt;TextBeforeLabel/&gt;_x000d__x000a__x0009__x0009__x0009__x0009__x0009_&lt;PrintLabel&gt;Date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May 28, 2019]]&gt;&lt;/PrintValue&gt;_x000d__x000a__x0009__x0009__x0009__x0009__x0009_&lt;TextAfterValue/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af7370d1-b677-4935-9dc1-c94908c71fea&lt;/ID&gt;_x000d__x000a__x0009__x0009__x0009__x0009__x0009_&lt;StyleLabel&gt;Huisstijl-Kopje&lt;/StyleLabel&gt;_x000d__x000a__x0009__x0009__x0009__x0009__x0009_&lt;TextBeforeLabel/&gt;_x000d__x000a__x0009__x0009__x0009__x0009__x0009_&lt;PrintLabel&gt;Page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 of ]]&gt;&lt;/PrintValue&gt;_x000d__x000a__x0009__x0009__x0009__x0009__x0009_&lt;TextAfterValue/&gt;_x000d__x000a__x0009__x0009__x0009__x0009__x0009_&lt;Type ID=&quot;9&quot;&gt;WordPageXFromY&lt;/Type&gt;_x000d__x000a__x0009__x0009__x0009__x0009_&lt;/BookmarkField&gt;_x000d__x000a__x0009__x0009__x0009_&lt;/BookmarkFields&gt;_x000d__x000a__x0009__x0009_&lt;/Bookmark&gt;_x000d__x000a__x0009__x0009_&lt;Bookmark&gt;_x000d__x000a__x0009__x0009__x0009_&lt;ID&gt;170c937d-0e90-40df-b416-9e88e8e8819d&lt;/ID&gt;_x000d__x000a__x0009__x0009__x0009_&lt;Name&gt;bmNaw1&lt;/Name&gt;_x000d__x000a__x0009__x0009__x0009_&lt;Style/&gt;_x000d__x000a__x0009__x0009_&lt;/Bookmark&gt;_x000d__x000a__x0009__x0009_&lt;Bookmark&gt;_x000d__x000a__x0009__x0009__x0009_&lt;ID&gt;a2a7df38-2f1c-4043-8ba3-dd1bb8d0c912&lt;/ID&gt;_x000d__x000a__x0009__x0009__x0009_&lt;Name&gt;bmSjabloonnaam1&lt;/Name&gt;_x000d__x000a__x0009__x0009__x0009_&lt;Style/&gt;_x000d__x000a__x0009__x0009__x0009_&lt;BookmarkFields&gt;_x000d__x000a__x0009__x0009__x0009__x0009_&lt;BookmarkField&gt;_x000d__x000a__x0009__x0009__x0009__x0009__x0009_&lt;ID&gt;d7abf130-e7b1-4aca-9fa3-42eb1f9dd9e3&lt;/ID&gt;_x000d__x000a__x0009__x0009__x0009__x0009__x0009_&lt;StyleValue&gt;Huisstijl-Sjabloonnaam&lt;/StyleValue&gt;_x000d__x000a__x0009__x0009__x0009__x0009__x0009_&lt;TextBeforeValue/&gt;_x000d__x000a__x0009__x0009__x0009__x0009__x0009_&lt;PrintValue&gt;&lt;![CDATA[Memo]]&gt;&lt;/PrintValue&gt;_x000d__x000a__x0009__x0009__x0009__x0009__x0009_&lt;TextAfterValue/&gt;_x000d__x000a__x0009__x0009__x0009__x0009__x0009_&lt;Type ID=&quot;2&quot;&gt;PlainText&lt;/Type&gt;_x000d__x000a__x0009__x0009__x0009__x0009_&lt;/BookmarkField&gt;_x000d__x000a__x0009__x0009__x0009_&lt;/BookmarkFields&gt;_x000d__x000a__x0009__x0009_&lt;/Bookmark&gt;_x000d__x000a__x0009__x0009_&lt;Bookmark&gt;_x000d__x000a__x0009__x0009__x0009_&lt;ID&gt;660b7825-0cb0-4c4b-9910-057defbde7e3&lt;/ID&gt;_x000d__x000a__x0009__x0009__x0009_&lt;Name&gt;bmSjabloonnaam2&lt;/Name&gt;_x000d__x000a__x0009__x0009__x0009_&lt;Style/&gt;_x000d__x000a__x0009__x0009_&lt;/Bookmark&gt;_x000d__x000a__x0009__x0009_&lt;Bookmark&gt;_x000d__x000a__x0009__x0009__x0009_&lt;ID&gt;ee3a8a8a-965b-45eb-a8f1-09a4166f2172&lt;/ID&gt;_x000d__x000a__x0009__x0009__x0009_&lt;Name&gt;bmSjabloonnaam3&lt;/Name&gt;_x000d__x000a__x0009__x0009__x0009_&lt;Style/&gt;_x000d__x000a__x0009__x0009__x0009_&lt;BookmarkFields&gt;_x000d__x000a__x0009__x0009__x0009__x0009_&lt;BookmarkField&gt;_x000d__x000a__x0009__x0009__x0009__x0009__x0009_&lt;ID&gt;4f184ea5-5a02-43d6-841d-9e0cf10228e1&lt;/ID&gt;_x000d__x000a__x0009__x0009__x0009__x0009__x0009_&lt;StyleValue&gt;Huisstijl-Sjabloonnnaam&lt;/StyleValue&gt;_x000d__x000a__x0009__x0009__x0009__x0009__x0009_&lt;TextBeforeValue/&gt;_x000d__x000a__x0009__x0009__x0009__x0009__x0009_&lt;PrintValue&gt;&lt;![CDATA[Memo]]&gt;&lt;/PrintValue&gt;_x000d__x000a__x0009__x0009__x0009__x0009__x0009_&lt;TextAfterValue/&gt;_x000d__x000a__x0009__x0009__x0009__x0009__x0009_&lt;Type ID=&quot;2&quot;&gt;PlainText&lt;/Type&gt;_x000d__x000a__x0009__x0009__x0009__x0009_&lt;/BookmarkField&gt;_x000d__x000a__x0009__x0009__x0009_&lt;/BookmarkFields&gt;_x000d__x000a__x0009__x0009_&lt;/Bookmark&gt;_x000d__x000a__x0009__x0009_&lt;Bookmark&gt;_x000d__x000a__x0009__x0009__x0009_&lt;ID&gt;3f68d7e1-bb34-4e6a-8398-9331aae22bc0&lt;/ID&gt;_x000d__x000a__x0009__x0009__x0009_&lt;Name&gt;bmBegin&lt;/Name&gt;_x000d__x000a__x0009__x0009__x0009_&lt;Style/&gt;_x000d__x000a__x0009__x0009_&lt;/Bookmark&gt;_x000d__x000a__x0009__x0009_&lt;Bookmark&gt;_x000d__x000a__x0009__x0009__x0009_&lt;ID&gt;63c88e92-b7e8-44ab-b7ab-925830cfa1b3&lt;/ID&gt;_x000d__x000a__x0009__x0009__x0009_&lt;Name&gt;bmBijlagen&lt;/Name&gt;_x000d__x000a__x0009__x0009__x0009_&lt;Style/&gt;_x000d__x000a__x0009__x0009_&lt;/Bookmark&gt;_x000d__x000a__x0009__x0009_&lt;Bookmark&gt;_x000d__x000a__x0009__x0009__x0009_&lt;ID&gt;6a4650b5-e302-4b7f-ac45-635f0c0dbcbc&lt;/ID&gt;_x000d__x000a__x0009__x0009__x0009_&lt;Name&gt;bmAanhef1&lt;/Name&gt;_x000d__x000a__x0009__x0009__x0009_&lt;Style/&gt;_x000d__x000a__x0009__x0009_&lt;/Bookmark&gt;_x000d__x000a__x0009_&lt;/Bookmarks&gt;_x000d__x000a__x0009_&lt;DataFields&gt;_x000d__x000a__x0009__x0009_&lt;DataField&gt;_x000d__x000a__x0009__x0009__x0009_&lt;Name&gt;DocumentID&lt;/Name&gt;_x000d__x000a__x0009__x0009__x0009_&lt;Value&gt;aaebf0f9-ce66-43af-8806-5b78a085d834&lt;/Value&gt;_x000d__x000a__x0009__x0009_&lt;/DataField&gt;_x000d__x000a__x0009__x0009_&lt;DataField&gt;_x000d__x000a__x0009__x0009__x0009_&lt;Name&gt;RootDocumentID&lt;/Name&gt;_x000d__x000a__x0009__x0009__x0009_&lt;Value&gt;aaebf0f9-ce66-43af-8806-5b78a085d834&lt;/Value&gt;_x000d__x000a__x0009__x0009_&lt;/DataField&gt;_x000d__x000a__x0009_&lt;/DataFields&gt;_x000d__x000a__x0009_&lt;MetaDataFields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0926d60b-e65c-4a6c-93e6-b18d2aafadaf&lt;/ID&gt;_x000d__x000a__x0009__x0009__x0009_&lt;DocumentVeldID&gt;3a71e92a-1fae-4d33-8c97-e938487c6c2a&lt;/DocumentVeldID&gt;_x000d__x000a__x0009__x0009__x0009_&lt;Name&gt;Nr&lt;/Name&gt;_x000d__x000a__x0009__x0009__x0009_&lt;Label&gt;RegistrerenDigiOfficeDMS&lt;/Label&gt;_x000d__x000a__x0009__x0009__x0009_&lt;Datatype&gt;Varchar&lt;/Datatype&gt;_x000d__x000a__x0009__x0009__x0009_&lt;PrintLabel&gt;Document number&lt;/PrintLabel&gt;_x000d__x000a__x0009__x0009__x0009_&lt;Entity&gt;Document&lt;/Entity&gt;_x000d__x000a__x0009__x0009__x0009_&lt;SPSiteColumnName&gt;idb_Nr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0.1]]&gt;&lt;/RegistrationValue&gt;_x000d__x000a__x0009__x0009__x0009_&lt;ShadowRegistrationValue&gt;&lt;![CDATA[]]&gt;&lt;/ShadowRegistrationValue&gt;_x000d__x000a__x0009__x0009__x0009_&lt;ID&gt;d84cca0d-915b-47e9-8b25-d894a789eb6e&lt;/ID&gt;_x000d__x000a__x0009__x0009__x0009_&lt;DocumentVeldID&gt;97b5f405-f169-4abd-85ab-f6eda957b609&lt;/DocumentVeldID&gt;_x000d__x000a__x0009__x0009__x0009_&lt;Name&gt;VersieNr&lt;/Name&gt;_x000d__x000a__x0009__x0009__x0009_&lt;Label&gt;Versie&lt;/Label&gt;_x000d__x000a__x0009__x0009__x0009_&lt;Datatype&gt;Varchar&lt;/Datatype&gt;_x000d__x000a__x0009__x0009__x0009_&lt;PrintLabel&gt;Version&lt;/PrintLabel&gt;_x000d__x000a__x0009__x0009__x0009_&lt;Entity&gt;Document&lt;/Entity&gt;_x000d__x000a__x0009__x0009__x0009_&lt;SPSiteColumnName&gt;idb_VersieNr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647d7fef-0648-421a-95a7-77806a857a38&lt;/ID&gt;_x000d__x000a__x0009__x0009__x0009_&lt;DocumentVeldID&gt;7f09c1ed-27bc-4772-9ac9-361896620d43&lt;/DocumentVeldID&gt;_x000d__x000a__x0009__x0009__x0009_&lt;Name&gt;VersieBevroren&lt;/Name&gt;_x000d__x000a__x0009__x0009__x0009_&lt;Label&gt;VersieBevroren&lt;/Label&gt;_x000d__x000a__x0009__x0009__x0009_&lt;Datatype&gt;Boolean&lt;/Datatype&gt;_x000d__x000a__x0009__x0009__x0009_&lt;PrintLabel/&gt;_x000d__x000a__x0009__x0009__x0009_&lt;Entity&gt;Document&lt;/Entity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True]]&gt;&lt;/PrintValue&gt;_x000d__x000a__x0009__x0009__x0009_&lt;RegistrationValue&gt;&lt;![CDATA[True]]&gt;&lt;/RegistrationValue&gt;_x000d__x000a__x0009__x0009__x0009_&lt;ShadowRegistrationValue&gt;&lt;![CDATA[]]&gt;&lt;/ShadowRegistrationValue&gt;_x000d__x000a__x0009__x0009__x0009_&lt;ID&gt;4ecc0fe6-9e93-43e6-bc2d-b3ddbb5c59fe&lt;/ID&gt;_x000d__x000a__x0009__x0009__x0009_&lt;DocumentVeldID&gt;0d85d814-ce58-4da0-82d0-9b7ca9aeb36f&lt;/DocumentVeldID&gt;_x000d__x000a__x0009__x0009__x0009_&lt;Name&gt;IsExterneLink&lt;/Name&gt;_x000d__x000a__x0009__x0009__x0009_&lt;Label&gt;IsExterneLink&lt;/Label&gt;_x000d__x000a__x0009__x0009__x0009_&lt;Datatype&gt;Boolean&lt;/Datatype&gt;_x000d__x000a__x0009__x0009__x0009_&lt;PrintLabel/&gt;_x000d__x000a__x0009__x0009__x0009_&lt;Entity&gt;Document&lt;/Entity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True]]&gt;&lt;/PrintValue&gt;_x000d__x000a__x0009__x0009__x0009_&lt;RegistrationValue&gt;&lt;![CDATA[True]]&gt;&lt;/RegistrationValue&gt;_x000d__x000a__x0009__x0009__x0009_&lt;ShadowRegistrationValue&gt;&lt;![CDATA[]]&gt;&lt;/ShadowRegistrationValue&gt;_x000d__x000a__x0009__x0009__x0009_&lt;ID&gt;a2e6c1bb-128b-43d2-86ea-8282b31f8f7c&lt;/ID&gt;_x000d__x000a__x0009__x0009__x0009_&lt;DocumentVeldID&gt;78c03aab-7423-4e47-ba5e-7b58f0ee1c6f&lt;/DocumentVeldID&gt;_x000d__x000a__x0009__x0009__x0009_&lt;Name&gt;ExterneLinkInclOnderwerp&lt;/Name&gt;_x000d__x000a__x0009__x0009__x0009_&lt;Label&gt;ExterneLinkInclOnderwerp&lt;/Label&gt;_x000d__x000a__x0009__x0009__x0009_&lt;Datatype&gt;Boolean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\\homestore.directory.intra\winhomes\Projects\]]&gt;&lt;/PrintValue&gt;_x000d__x000a__x0009__x0009__x0009_&lt;RegistrationValue&gt;&lt;![CDATA[\\homestore.directory.intra\winhomes\Projects\]]&gt;&lt;/RegistrationValue&gt;_x000d__x000a__x0009__x0009__x0009_&lt;ShadowRegistrationValue&gt;&lt;![CDATA[]]&gt;&lt;/ShadowRegistrationValue&gt;_x000d__x000a__x0009__x0009__x0009_&lt;ID&gt;a23c653e-c338-45b5-935d-5d639c7b6445&lt;/ID&gt;_x000d__x000a__x0009__x0009__x0009_&lt;DocumentVeldID&gt;68e02b63-3594-429e-98ac-27d1a8817fae&lt;/DocumentVeldID&gt;_x000d__x000a__x0009__x0009__x0009_&lt;Name&gt;Link&lt;/Name&gt;_x000d__x000a__x0009__x0009__x0009_&lt;Label&gt;Link&lt;/Label&gt;_x000d__x000a__x0009__x0009__x0009_&lt;Datatype&gt;Varchar&lt;/Datatype&gt;_x000d__x000a__x0009__x0009__x0009_&lt;PrintLabel/&gt;_x000d__x000a__x0009__x0009__x0009_&lt;Entity&gt;Bestand&lt;/Entity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3cb119b2-ac17-4178-97c5-3f66bc9a7aeb&lt;/ID&gt;_x000d__x000a__x0009__x0009__x0009_&lt;DocumentVeldID&gt;bd35690e-f11e-4b25-80af-48dd542e0862&lt;/DocumentVeldID&gt;_x000d__x000a__x0009__x0009__x0009_&lt;Name&gt;VersieNrVermelden&lt;/Name&gt;_x000d__x000a__x0009__x0009__x0009_&lt;Label&gt;VersieNrVermelden&lt;/Label&gt;_x000d__x000a__x0009__x0009__x0009_&lt;Datatype&gt;Boolean&lt;/Datatype&gt;_x000d__x000a__x0009__x0009__x0009_&lt;PrintLabel&gt;Version&lt;/PrintLabel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a182cd7e-6ca6-4431-8dc4-7c9ca3921241&lt;/ID&gt;_x000d__x000a__x0009__x0009__x0009_&lt;DocumentVeldID&gt;9f015a18-dca1-4623-89fa-23811da3a8e8&lt;/DocumentVeldID&gt;_x000d__x000a__x0009__x0009__x0009_&lt;Name&gt;ProjID&lt;/Name&gt;_x000d__x000a__x0009__x0009__x0009_&lt;Label&gt;Project&lt;/Label&gt;_x000d__x000a__x0009__x0009__x0009_&lt;Datatype&gt;Int&lt;/Datatype&gt;_x000d__x000a__x0009__x0009__x0009_&lt;PrintLabel&gt;Project&lt;/PrintLabel&gt;_x000d__x000a__x0009__x0009__x0009_&lt;Entity&gt;Document&lt;/Entity&gt;_x000d__x000a__x0009__x0009__x0009_&lt;SPSiteColumnName&gt;idb_ProjID&lt;/SPSiteColumnName&gt;_x000d__x000a__x0009__x0009__x0009_&lt;ShadowName&gt;ProjectTekst&lt;/ShadowName&gt;_x000d__x000a__x0009__x0009__x0009_&lt;ShadowDatatype&gt;Varchar&lt;/ShadowDatatype&gt;_x000d__x000a__x0009__x0009__x0009_&lt;ShadowSPSiteColumnName&gt;idb_Project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Geen]]&gt;&lt;/PrintValue&gt;_x000d__x000a__x0009__x0009__x0009_&lt;RegistrationValue&gt;&lt;![CDATA[13]]&gt;&lt;/RegistrationValue&gt;_x000d__x000a__x0009__x0009__x0009_&lt;ShadowRegistrationValue&gt;&lt;![CDATA[]]&gt;&lt;/ShadowRegistrationValue&gt;_x000d__x000a__x0009__x0009__x0009_&lt;ID&gt;afd764fd-f144-4ae5-8162-1fb92b4d2e01&lt;/ID&gt;_x000d__x000a__x0009__x0009__x0009_&lt;DocumentVeldID&gt;c40ff78b-99e8-41ba-84e2-b12bad7029a6&lt;/DocumentVeldID&gt;_x000d__x000a__x0009__x0009__x0009_&lt;Name&gt;BeveiligingsniveauID&lt;/Name&gt;_x000d__x000a__x0009__x0009__x0009_&lt;Label&gt;Classificatie&lt;/Label&gt;_x000d__x000a__x0009__x0009__x0009_&lt;Datatype&gt;Int&lt;/Datatype&gt;_x000d__x000a__x0009__x0009__x0009_&lt;PrintLabel&gt;Security level&lt;/PrintLabel&gt;_x000d__x000a__x0009__x0009__x0009_&lt;Entity&gt;Document&lt;/Entity&gt;_x000d__x000a__x0009__x0009__x0009_&lt;SPSiteColumnName&gt;idb_BeveiligingsniveauID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Expiratie]]&gt;&lt;/PrintValue&gt;_x000d__x000a__x0009__x0009__x0009_&lt;RegistrationValue&gt;&lt;![CDATA[Expiratie]]&gt;&lt;/RegistrationValue&gt;_x000d__x000a__x0009__x0009__x0009_&lt;ShadowRegistrationValue&gt;&lt;![CDATA[]]&gt;&lt;/ShadowRegistrationValue&gt;_x000d__x000a__x0009__x0009__x0009_&lt;ID&gt;03c53ecc-25cc-4fa4-acd1-a2957b655519&lt;/ID&gt;_x000d__x000a__x0009__x0009__x0009_&lt;DocumentVeldID&gt;4790e973-09ca-4a76-a0ee-e3290038d2ef&lt;/DocumentVeldID&gt;_x000d__x000a__x0009__x0009__x0009_&lt;Name&gt;Periode&lt;/Name&gt;_x000d__x000a__x0009__x0009__x0009_&lt;Label&gt;Periode&lt;/Label&gt;_x000d__x000a__x0009__x0009__x0009_&lt;Datatype&gt;Varchar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1e2274d2-eb93-407b-9ac2-6c22c6e4e40b&lt;/ID&gt;_x000d__x000a__x0009__x0009__x0009_&lt;DocumentVeldID&gt;0943fa12-ddab-4656-ab91-0adcfa14a6f9&lt;/DocumentVeldID&gt;_x000d__x000a__x0009__x0009__x0009_&lt;Name&gt;DatumIngediend&lt;/Name&gt;_x000d__x000a__x0009__x0009__x0009_&lt;Label&gt;Datum&lt;/Label&gt;_x000d__x000a__x0009__x0009__x0009_&lt;Datatype&gt;Datetime&lt;/Datatype&gt;_x000d__x000a__x0009__x0009__x0009_&lt;PrintLabel/&gt;_x000d__x000a__x0009__x0009__x0009_&lt;Entity&gt;Document&lt;/Entity&gt;_x000d__x000a__x0009__x0009__x0009_&lt;SPSiteColumnName&gt;idb_DatumIngediend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45cfa36c-19c9-4905-9233-95a6c687524d&lt;/ID&gt;_x000d__x000a__x0009__x0009__x0009_&lt;DocumentVeldID&gt;4e0d7df1-4ea6-4241-ba24-821382fa4309&lt;/DocumentVeldID&gt;_x000d__x000a__x0009__x0009__x0009_&lt;Name&gt;EigenKenmerk&lt;/Name&gt;_x000d__x000a__x0009__x0009__x0009_&lt;Label&gt;Eigen kenmerk&lt;/Label&gt;_x000d__x000a__x0009__x0009__x0009_&lt;Datatype&gt;Varchar&lt;/Datatype&gt;_x000d__x000a__x0009__x0009__x0009_&lt;PrintLabel&gt;Eigen kenmerk&lt;/PrintLabel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How to install a new XBeach version on the Linux cluster]]&gt;&lt;/PrintValue&gt;_x000d__x000a__x0009__x0009__x0009_&lt;RegistrationValue&gt;&lt;![CDATA[How to install a new XBeach version on the Linux cluster]]&gt;&lt;/RegistrationValue&gt;_x000d__x000a__x0009__x0009__x0009_&lt;ShadowRegistrationValue&gt;&lt;![CDATA[]]&gt;&lt;/ShadowRegistrationValue&gt;_x000d__x000a__x0009__x0009__x0009_&lt;ID&gt;bc13a7ac-4107-417b-817d-2aadfadd3652&lt;/ID&gt;_x000d__x000a__x0009__x0009__x0009_&lt;DocumentVeldID&gt;8d97bc1a-8467-43b9-af14-71ec09aac448&lt;/DocumentVeldID&gt;_x000d__x000a__x0009__x0009__x0009_&lt;Name&gt;Onderwerp&lt;/Name&gt;_x000d__x000a__x0009__x0009__x0009_&lt;Label&gt;Onderwerp&lt;/Label&gt;_x000d__x000a__x0009__x0009__x0009_&lt;Datatype&gt;Varchar&lt;/Datatype&gt;_x000d__x000a__x0009__x0009__x0009_&lt;PrintLabel&gt;Subject&lt;/PrintLabel&gt;_x000d__x000a__x0009__x0009__x0009_&lt;Entity&gt;Document&lt;/Entity&gt;_x000d__x000a__x0009__x0009__x0009_&lt;SPSiteColumnName&gt;idb_Onderwerp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May 28, 2019]]&gt;&lt;/PrintValue&gt;_x000d__x000a__x0009__x0009__x0009_&lt;RegistrationValue&gt;&lt;![CDATA[2019-05-28T00:00:00]]&gt;&lt;/RegistrationValue&gt;_x000d__x000a__x0009__x0009__x0009_&lt;ShadowRegistrationValue&gt;&lt;![CDATA[]]&gt;&lt;/ShadowRegistrationValue&gt;_x000d__x000a__x0009__x0009__x0009_&lt;ID&gt;e369ce8f-d331-4328-877e-c320df7b5279&lt;/ID&gt;_x000d__x000a__x0009__x0009__x0009_&lt;DocumentVeldID&gt;c12a59ca-56dc-4096-a143-e4cebafc49c8&lt;/DocumentVeldID&gt;_x000d__x000a__x0009__x0009__x0009_&lt;Name&gt;Datum&lt;/Name&gt;_x000d__x000a__x0009__x0009__x0009_&lt;Label&gt;Datum&lt;/Label&gt;_x000d__x000a__x0009__x0009__x0009_&lt;Datatype&gt;Datetime&lt;/Datatype&gt;_x000d__x000a__x0009__x0009__x0009_&lt;PrintLabel&gt;Date&lt;/PrintLabel&gt;_x000d__x000a__x0009__x0009__x0009_&lt;Entity&gt;Document&lt;/Entity&gt;_x000d__x000a__x0009__x0009__x0009_&lt;SPSiteColumnName&gt;idb_Datum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e7d93ffb-6f1d-46e1-83e8-6edbf823f3eb&lt;/ID&gt;_x000d__x000a__x0009__x0009__x0009_&lt;DocumentVeldID&gt;280e65c7-d2a5-4dd9-b137-67f63f879039&lt;/DocumentVeldID&gt;_x000d__x000a__x0009__x0009__x0009_&lt;Name&gt;RelID&lt;/Name&gt;_x000d__x000a__x0009__x0009__x0009_&lt;Label&gt;Relatie&lt;/Label&gt;_x000d__x000a__x0009__x0009__x0009_&lt;Datatype&gt;Int&lt;/Datatype&gt;_x000d__x000a__x0009__x0009__x0009_&lt;PrintLabel/&gt;_x000d__x000a__x0009__x0009__x0009_&lt;Entity&gt;Document&lt;/Entity&gt;_x000d__x000a__x0009__x0009__x0009_&lt;SPSiteColumnName&gt;idb_RelID&lt;/SPSiteColumnName&gt;_x000d__x000a__x0009__x0009__x0009_&lt;ShadowName&gt;RelatieTekst&lt;/ShadowName&gt;_x000d__x000a__x0009__x0009__x0009_&lt;ShadowDatatype&gt;Varchar&lt;/ShadowDatatype&gt;_x000d__x000a__x0009__x0009__x0009_&lt;ShadowSPSiteColumnName&gt;idb_Relatie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26119316-49c3-4a3c-9ee4-733b2be6e97d&lt;/ID&gt;_x000d__x000a__x0009__x0009__x0009_&lt;DocumentVeldID&gt;9949c91a-1702-469b-b5ff-02eac52ddbda&lt;/DocumentVeldID&gt;_x000d__x000a__x0009__x0009__x0009_&lt;Name&gt;PersID&lt;/Name&gt;_x000d__x000a__x0009__x0009__x0009_&lt;Label&gt;Persoon&lt;/Label&gt;_x000d__x000a__x0009__x0009__x0009_&lt;Datatype&gt;Int&lt;/Datatype&gt;_x000d__x000a__x0009__x0009__x0009_&lt;PrintLabel/&gt;_x000d__x000a__x0009__x0009__x0009_&lt;Entity&gt;Document&lt;/Entity&gt;_x000d__x000a__x0009__x0009__x0009_&lt;SPSiteColumnName&gt;idb_PersID&lt;/SPSiteColumnName&gt;_x000d__x000a__x0009__x0009__x0009_&lt;ShadowName&gt;PersoonTekst&lt;/ShadowName&gt;_x000d__x000a__x0009__x0009__x0009_&lt;ShadowDatatype&gt;Varchar&lt;/ShadowDatatype&gt;_x000d__x000a__x0009__x0009__x0009_&lt;ShadowSPSiteColumnName&gt;idb_Persoon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Memo]]&gt;&lt;/PrintValue&gt;_x000d__x000a__x0009__x0009__x0009_&lt;RegistrationValue&gt;&lt;![CDATA[Memo]]&gt;&lt;/RegistrationValue&gt;_x000d__x000a__x0009__x0009__x0009_&lt;ShadowRegistrationValue&gt;&lt;![CDATA[]]&gt;&lt;/ShadowRegistrationValue&gt;_x000d__x000a__x0009__x0009__x0009_&lt;ID&gt;8d984e90-4c30-43ad-80dc-e0a7f0d2d3db&lt;/ID&gt;_x000d__x000a__x0009__x0009__x0009_&lt;DocumentVeldID&gt;76faacaa-a3be-4408-a49a-d41698581850&lt;/DocumentVeldID&gt;_x000d__x000a__x0009__x0009__x0009_&lt;Name&gt;Sjabloonnaam&lt;/Name&gt;_x000d__x000a__x0009__x0009__x0009_&lt;Label&gt;Sjabloonnaam&lt;/Label&gt;_x000d__x000a__x0009__x0009__x0009_&lt;Datatype&gt;Varchar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26dbcb4a-40d4-4c48-bf51-7046c400a4e6&lt;/ID&gt;_x000d__x000a__x0009__x0009__x0009_&lt;DocumentVeldID&gt;4f844aa1-cb5d-474d-902b-8679750ca706&lt;/DocumentVeldID&gt;_x000d__x000a__x0009__x0009__x0009_&lt;Name&gt;PlaatsVoettekst&lt;/Name&gt;_x000d__x000a__x0009__x0009__x0009_&lt;Label&gt;PlaatsVoettekst&lt;/Label&gt;_x000d__x000a__x0009__x0009__x0009_&lt;Datatype&gt;Boolean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5a2da966-a42d-4a7b-b30d-79c16f825dcf&lt;/ID&gt;_x000d__x000a__x0009__x0009__x0009_&lt;DocumentVeldID&gt;fb301bf0-4915-4632-99ea-d4140aa8ec50&lt;/DocumentVeldID&gt;_x000d__x000a__x0009__x0009__x0009_&lt;Name&gt;PlaatsAdres&lt;/Name&gt;_x000d__x000a__x0009__x0009__x0009_&lt;Label&gt;PlaatsAdres&lt;/Label&gt;_x000d__x000a__x0009__x0009__x0009_&lt;Datatype&gt;Boolean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dda65db4-314f-4343-b1a4-7009b0ff287a&lt;/ID&gt;_x000d__x000a__x0009__x0009__x0009_&lt;DocumentVeldID&gt;eb793a78-be36-4579-949b-a63d7119c66b&lt;/DocumentVeldID&gt;_x000d__x000a__x0009__x0009__x0009_&lt;Name&gt;Aan&lt;/Name&gt;_x000d__x000a__x0009__x0009__x0009_&lt;Label&gt;Aan&lt;/Label&gt;_x000d__x000a__x0009__x0009__x0009_&lt;Datatype&gt;Int&lt;/Datatype&gt;_x000d__x000a__x0009__x0009__x0009_&lt;PrintLabel&gt;To&lt;/PrintLabel&gt;_x000d__x000a__x0009__x0009__x0009_&lt;Entity&gt;Betrokkene&lt;/Entity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e3492a70-b235-4883-9e74-9258128b23c3&lt;/ID&gt;_x000d__x000a__x0009__x0009__x0009_&lt;DocumentVeldID&gt;59a08407-e24a-4d7a-9f88-7ac85c71059e&lt;/DocumentVeldID&gt;_x000d__x000a__x0009__x0009__x0009_&lt;Name&gt;KopieAan&lt;/Name&gt;_x000d__x000a__x0009__x0009__x0009_&lt;Label&gt;KopieAan&lt;/Label&gt;_x000d__x000a__x0009__x0009__x0009_&lt;Datatype&gt;Int&lt;/Datatype&gt;_x000d__x000a__x0009__x0009__x0009_&lt;PrintLabel&gt;Copy to&lt;/PrintLabel&gt;_x000d__x000a__x0009__x0009__x0009_&lt;Entity&gt;Betrokkene&lt;/Entity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ba594966-1e54-49f4-a651-3376d9d6b3d7&lt;/ID&gt;_x000d__x000a__x0009__x0009__x0009_&lt;DocumentVeldID&gt;16a2b2cc-602d-44dc-b7bc-8fc25ffb8665&lt;/DocumentVeldID&gt;_x000d__x000a__x0009__x0009__x0009_&lt;Name&gt;NamenOnderElkaar&lt;/Name&gt;_x000d__x000a__x0009__x0009__x0009_&lt;Label&gt;NamenOnderElkaar&lt;/Label&gt;_x000d__x000a__x0009__x0009__x0009_&lt;Datatype&gt;Boolean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Naam formeel (Initialen)]]&gt;&lt;/PrintValue&gt;_x000d__x000a__x0009__x0009__x0009_&lt;RegistrationValue&gt;&lt;![CDATA[BetrokkeneBeschikbaar_FormeelInitialen]]&gt;&lt;/RegistrationValue&gt;_x000d__x000a__x0009__x0009__x0009_&lt;ShadowRegistrationValue&gt;&lt;![CDATA[]]&gt;&lt;/ShadowRegistrationValue&gt;_x000d__x000a__x0009__x0009__x0009_&lt;ID&gt;fa8d6685-4f0e-4985-b715-0496cec65325&lt;/ID&gt;_x000d__x000a__x0009__x0009__x0009_&lt;DocumentVeldID&gt;3e7a7e4d-d6b5-48a9-9ca5-f62796f90ee3&lt;/DocumentVeldID&gt;_x000d__x000a__x0009__x0009__x0009_&lt;Name&gt;NamenLijstWeergave&lt;/Name&gt;_x000d__x000a__x0009__x0009__x0009_&lt;Label&gt;Namenlijstweergave&lt;/Label&gt;_x000d__x000a__x0009__x0009__x0009_&lt;Datatype&gt;Text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Joost den Bieman]]&gt;&lt;/PrintValue&gt;_x000d__x000a__x0009__x0009__x0009_&lt;RegistrationValue&gt;&lt;![CDATA[2328]]&gt;&lt;/RegistrationValue&gt;_x000d__x000a__x0009__x0009__x0009_&lt;ShadowRegistrationValue&gt;&lt;![CDATA[Joost den Bieman]]&gt;&lt;/ShadowRegistrationValue&gt;_x000d__x000a__x0009__x0009__x0009_&lt;ID&gt;4314f97e-922e-4c45-99fc-ec5173b68df7&lt;/ID&gt;_x000d__x000a__x0009__x0009__x0009_&lt;DocumentVeldID&gt;7052fa8b-9a13-41d8-ada7-cf00d5254325&lt;/DocumentVeldID&gt;_x000d__x000a__x0009__x0009__x0009_&lt;Name&gt;GebrID&lt;/Name&gt;_x000d__x000a__x0009__x0009__x0009_&lt;Label&gt;Van&lt;/Label&gt;_x000d__x000a__x0009__x0009__x0009_&lt;Datatype&gt;Int&lt;/Datatype&gt;_x000d__x000a__x0009__x0009__x0009_&lt;PrintLabel&gt;User&lt;/PrintLabel&gt;_x000d__x000a__x0009__x0009__x0009_&lt;Entity&gt;Document&lt;/Entity&gt;_x000d__x000a__x0009__x0009__x0009_&lt;SPSiteColumnName&gt;idb_GebrID&lt;/SPSiteColumnName&gt;_x000d__x000a__x0009__x0009__x0009_&lt;ShadowName&gt;GebruikerTekst&lt;/ShadowName&gt;_x000d__x000a__x0009__x0009__x0009_&lt;ShadowDatatype&gt;Varchar&lt;/ShadowDatatype&gt;_x000d__x000a__x0009__x0009__x0009_&lt;ShadowSPSiteColumnName&gt;idb_Gebruiker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+31(0)88 335 8292]]&gt;&lt;/PrintValue&gt;_x000d__x000a__x0009__x0009__x0009_&lt;RegistrationValue&gt;&lt;![CDATA[+31(0)88 335 8292]]&gt;&lt;/RegistrationValue&gt;_x000d__x000a__x0009__x0009__x0009_&lt;ShadowRegistrationValue&gt;&lt;![CDATA[]]&gt;&lt;/ShadowRegistrationValue&gt;_x000d__x000a__x0009__x0009__x0009_&lt;ID&gt;4111d670-5090-4759-a53d-fe8a2cd46686&lt;/ID&gt;_x000d__x000a__x0009__x0009__x0009_&lt;DocumentVeldID&gt;bf73df53-ef10-45cd-a2bd-fb52af548b12&lt;/DocumentVeldID&gt;_x000d__x000a__x0009__x0009__x0009_&lt;Name&gt;ContactpersoonDoorkiesnummer&lt;/Name&gt;_x000d__x000a__x0009__x0009__x0009_&lt;Label&gt;Telefoon&lt;/Label&gt;_x000d__x000a__x0009__x0009__x0009_&lt;Datatype&gt;Varchar&lt;/Datatype&gt;_x000d__x000a__x0009__x0009__x0009_&lt;PrintLabel&gt;Direct number&lt;/PrintLabel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Joost.denBieman@deltares.nl]]&gt;&lt;/PrintValue&gt;_x000d__x000a__x0009__x0009__x0009_&lt;RegistrationValue&gt;&lt;![CDATA[Joost.denBieman@deltares.nl]]&gt;&lt;/RegistrationValue&gt;_x000d__x000a__x0009__x0009__x0009_&lt;ShadowRegistrationValue&gt;&lt;![CDATA[]]&gt;&lt;/ShadowRegistrationValue&gt;_x000d__x000a__x0009__x0009__x0009_&lt;ID&gt;63e8ef79-19c8-47cd-94de-1b2a41aebe70&lt;/ID&gt;_x000d__x000a__x0009__x0009__x0009_&lt;DocumentVeldID&gt;a384e11d-69d0-47b1-80b2-11f7020767dd&lt;/DocumentVeldID&gt;_x000d__x000a__x0009__x0009__x0009_&lt;Name&gt;ContactpersoonEmail&lt;/Name&gt;_x000d__x000a__x0009__x0009__x0009_&lt;Label&gt;Email&lt;/Label&gt;_x000d__x000a__x0009__x0009__x0009_&lt;Datatype&gt;Varchar&lt;/Datatype&gt;_x000d__x000a__x0009__x0009__x0009_&lt;PrintLabel&gt;E-mail&lt;/PrintLabel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adb7feb0-7014-4506-93fb-8ce65ce0142d&lt;/ID&gt;_x000d__x000a__x0009__x0009__x0009_&lt;DocumentVeldID&gt;600d325f-7e4e-46c5-bf85-dac752e21de2&lt;/DocumentVeldID&gt;_x000d__x000a__x0009__x0009__x0009_&lt;Name&gt;Bijlage&lt;/Name&gt;_x000d__x000a__x0009__x0009__x0009_&lt;Label&gt;Bijlagen&lt;/Label&gt;_x000d__x000a__x0009__x0009__x0009_&lt;Datatype&gt;Varchar&lt;/Datatype&gt;_x000d__x000a__x0009__x0009__x0009_&lt;PrintLabel&gt;Bijlage(n)&lt;/PrintLabel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5bace5de-9660-453c-9ea8-867d1ad3015f&lt;/ID&gt;_x000d__x000a__x0009__x0009__x0009_&lt;DocumentVeldID&gt;42f2dac4-ce6d-444f-be1a-c1c6feb413ad&lt;/DocumentVeldID&gt;_x000d__x000a__x0009__x0009__x0009_&lt;Name&gt;DubbelzijdigPrinten&lt;/Name&gt;_x000d__x000a__x0009__x0009__x0009_&lt;Label&gt;DubbelzijdigPrinten&lt;/Label&gt;_x000d__x000a__x0009__x0009__x0009_&lt;Datatype&gt;Boolean&lt;/Datatype&gt;_x000d__x000a__x0009__x0009__x0009_&lt;PrintLabel&gt;Pagesetup for 2-sided printing_x000d__x000a_&lt;/PrintLabel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Deltares]]&gt;&lt;/PrintValue&gt;_x000d__x000a__x0009__x0009__x0009_&lt;RegistrationValue&gt;&lt;![CDATA[7]]&gt;&lt;/RegistrationValue&gt;_x000d__x000a__x0009__x0009__x0009_&lt;ShadowRegistrationValue&gt;&lt;![CDATA[Deltares]]&gt;&lt;/ShadowRegistrationValue&gt;_x000d__x000a__x0009__x0009__x0009_&lt;ID&gt;83345d36-96f9-42e7-ab9b-fb0c1672c4f7&lt;/ID&gt;_x000d__x000a__x0009__x0009__x0009_&lt;DocumentVeldID&gt;ae84ecdf-152b-4de1-9549-d4e7221fa02b&lt;/DocumentVeldID&gt;_x000d__x000a__x0009__x0009__x0009_&lt;Name&gt;IntBedrID&lt;/Name&gt;_x000d__x000a__x0009__x0009__x0009_&lt;Label&gt;Bedrijf&lt;/Label&gt;_x000d__x000a__x0009__x0009__x0009_&lt;Datatype&gt;Int&lt;/Datatype&gt;_x000d__x000a__x0009__x0009__x0009_&lt;PrintLabel&gt;Company&lt;/PrintLabel&gt;_x000d__x000a__x0009__x0009__x0009_&lt;Entity&gt;Document&lt;/Entity&gt;_x000d__x000a__x0009__x0009__x0009_&lt;SPSiteColumnName&gt;idb_IntBedrID&lt;/SPSiteColumnName&gt;_x000d__x000a__x0009__x0009__x0009_&lt;ShadowName&gt;InternBedrijfTekst&lt;/ShadowName&gt;_x000d__x000a__x0009__x0009__x0009_&lt;ShadowDatatype&gt;Varchar&lt;/ShadowDatatype&gt;_x000d__x000a__x0009__x0009__x0009_&lt;ShadowSPSiteColumnName&gt;idb_InternBedrijf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Delft-Boussinesqweg 1]]&gt;&lt;/PrintValue&gt;_x000d__x000a__x0009__x0009__x0009_&lt;RegistrationValue&gt;&lt;![CDATA[3]]&gt;&lt;/RegistrationValue&gt;_x000d__x000a__x0009__x0009__x0009_&lt;ShadowRegistrationValue&gt;&lt;![CDATA[Delft-Boussinesqweg 1]]&gt;&lt;/ShadowRegistrationValue&gt;_x000d__x000a__x0009__x0009__x0009_&lt;ID&gt;636b5e7b-1304-4746-b5c0-9838a1122fa5&lt;/ID&gt;_x000d__x000a__x0009__x0009__x0009_&lt;DocumentVeldID&gt;34835595-2a15-468d-a2bc-6f5cd9be42aa&lt;/DocumentVeldID&gt;_x000d__x000a__x0009__x0009__x0009_&lt;Name&gt;IntVestID&lt;/Name&gt;_x000d__x000a__x0009__x0009__x0009_&lt;Label&gt;Vestiging&lt;/Label&gt;_x000d__x000a__x0009__x0009__x0009_&lt;Datatype&gt;Int&lt;/Datatype&gt;_x000d__x000a__x0009__x0009__x0009_&lt;PrintLabel&gt;Location&lt;/PrintLabel&gt;_x000d__x000a__x0009__x0009__x0009_&lt;Entity&gt;Document&lt;/Entity&gt;_x000d__x000a__x0009__x0009__x0009_&lt;SPSiteColumnName&gt;idb_IntVestID&lt;/SPSiteColumnName&gt;_x000d__x000a__x0009__x0009__x0009_&lt;ShadowName&gt;InterneVestigingTekst&lt;/ShadowName&gt;_x000d__x000a__x0009__x0009__x0009_&lt;ShadowDatatype&gt;Varchar&lt;/ShadowDatatype&gt;_x000d__x000a__x0009__x0009__x0009_&lt;ShadowSPSiteColumnName&gt;idb_InterneVestiging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32]]&gt;&lt;/RegistrationValue&gt;_x000d__x000a__x0009__x0009__x0009_&lt;ShadowRegistrationValue&gt;&lt;![CDATA[CSW]]&gt;&lt;/ShadowRegistrationValue&gt;_x000d__x000a__x0009__x0009__x0009_&lt;ID&gt;76d0f715-8c6a-400f-af49-82c5191ad5f6&lt;/ID&gt;_x000d__x000a__x0009__x0009__x0009_&lt;DocumentVeldID&gt;302b29e8-4a4c-41bc-b5e0-f98306c44a64&lt;/DocumentVeldID&gt;_x000d__x000a__x0009__x0009__x0009_&lt;Name&gt;IntAfdID&lt;/Name&gt;_x000d__x000a__x0009__x0009__x0009_&lt;Label&gt;Afdeling&lt;/Label&gt;_x000d__x000a__x0009__x0009__x0009_&lt;Datatype&gt;Int&lt;/Datatype&gt;_x000d__x000a__x0009__x0009__x0009_&lt;PrintLabel&gt;Department&lt;/PrintLabel&gt;_x000d__x000a__x0009__x0009__x0009_&lt;Entity&gt;Document&lt;/Entity&gt;_x000d__x000a__x0009__x0009__x0009_&lt;SPSiteColumnName&gt;idb_IntAfdID&lt;/SPSiteColumnName&gt;_x000d__x000a__x0009__x0009__x0009_&lt;ShadowName&gt;InterneAfdelingTekst&lt;/ShadowName&gt;_x000d__x000a__x0009__x0009__x0009_&lt;ShadowDatatype&gt;Varchar&lt;/ShadowDatatype&gt;_x000d__x000a__x0009__x0009__x0009_&lt;ShadowSPSiteColumnName&gt;idb_InterneAfdeling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EN]]&gt;&lt;/PrintValue&gt;_x000d__x000a__x0009__x0009__x0009_&lt;RegistrationValue&gt;&lt;![CDATA[2]]&gt;&lt;/RegistrationValue&gt;_x000d__x000a__x0009__x0009__x0009_&lt;ShadowRegistrationValue&gt;&lt;![CDATA[]]&gt;&lt;/ShadowRegistrationValue&gt;_x000d__x000a__x0009__x0009__x0009_&lt;ID&gt;0364f579-84c7-41b7-bf52-a5ab12cfcbf5&lt;/ID&gt;_x000d__x000a__x0009__x0009__x0009_&lt;DocumentVeldID&gt;f8a6e194-af7b-4a90-ab25-6c197468cdc0&lt;/DocumentVeldID&gt;_x000d__x000a__x0009__x0009__x0009_&lt;Name&gt;TaalID&lt;/Name&gt;_x000d__x000a__x0009__x0009__x0009_&lt;Label&gt;Taal&lt;/Label&gt;_x000d__x000a__x0009__x0009__x0009_&lt;Datatype&gt;Int&lt;/Datatype&gt;_x000d__x000a__x0009__x0009__x0009_&lt;PrintLabel/&gt;_x000d__x000a__x0009__x0009__x0009_&lt;Entity&gt;Document&lt;/Entity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1]]&gt;&lt;/RegistrationValue&gt;_x000d__x000a__x0009__x0009__x0009_&lt;ShadowRegistrationValue&gt;&lt;![CDATA[]]&gt;&lt;/ShadowRegistrationValue&gt;_x000d__x000a__x0009__x0009__x0009_&lt;ID&gt;07969eb2-ec37-41b3-b848-4788a16cb9f6&lt;/ID&gt;_x000d__x000a__x0009__x0009__x0009_&lt;DocumentVeldID&gt;0e131b7a-fc8d-4bff-a1be-5c0016323236&lt;/DocumentVeldID&gt;_x000d__x000a__x0009__x0009__x0009_&lt;Name&gt;DocStatusID&lt;/Name&gt;_x000d__x000a__x0009__x0009__x0009_&lt;Label&gt;Status&lt;/Label&gt;_x000d__x000a__x0009__x0009__x0009_&lt;Datatype&gt;Int&lt;/Datatype&gt;_x000d__x000a__x0009__x0009__x0009_&lt;PrintLabel&gt;Status&lt;/PrintLabel&gt;_x000d__x000a__x0009__x0009__x0009_&lt;Entity&gt;Document&lt;/Entity&gt;_x000d__x000a__x0009__x0009__x0009_&lt;SPSiteColumnName&gt;idb_DocStatusID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&lt;/MetaDataFields&gt;_x000d__x000a__x0009_&lt;AttachmentsMailings&gt;_x000d__x000a__x0009__x0009_&lt;Mailing/&gt;_x000d__x000a__x0009_&lt;/AttachmentsMailings&gt;_x000d__x000a__x0009_&lt;Messages/&gt;_x000d__x000a_&lt;/DocumentInfo&gt;_x000d__x000a_"/>
    <w:docVar w:name="Doorkiesnummer" w:val="+31(0)88 335 8292"/>
    <w:docVar w:name="DubbelzijdigPrinten" w:val="0"/>
    <w:docVar w:name="Email" w:val="Joost.denBieman@deltares.nl"/>
    <w:docVar w:name="ExterneLinkInclOnderwerp" w:val="1"/>
    <w:docVar w:name="IsExterneLink" w:val="1"/>
    <w:docVar w:name="Link" w:val="\\homestore.directory.intra\winhomes\Projects\"/>
    <w:docVar w:name="MergeStatus" w:val="0"/>
    <w:docVar w:name="NamenLijstWeergave" w:val="BetrokkeneBeschikbaar_FormeelInitialen"/>
    <w:docVar w:name="NamenLijstWeergave_PrintValue" w:val="Naam formeel (Initialen)"/>
    <w:docVar w:name="NamenOnderElkaar" w:val="0"/>
    <w:docVar w:name="Onderwerp" w:val="How to install a new XBeach version on the Linux cluster"/>
    <w:docVar w:name="Periode" w:val="Expiratie"/>
    <w:docVar w:name="PlaatsAdres" w:val="0"/>
    <w:docVar w:name="PlaatsVoettekst" w:val="0"/>
    <w:docVar w:name="Registratieprofiel" w:val="Memo"/>
    <w:docVar w:name="RegistratieprofielID" w:val="5aa0ff3e-27f1-42b6-a285-2a0f25689fd9"/>
    <w:docVar w:name="Sjabloon" w:val="Algemeen"/>
    <w:docVar w:name="SjabloonID" w:val="e3366bd8-7207-4e25-a3ad-10978e7cb48b"/>
    <w:docVar w:name="Sjabloonnaam" w:val="Memo"/>
    <w:docVar w:name="SjabloonType" w:val="FAX"/>
    <w:docVar w:name="Taal" w:val="EN"/>
    <w:docVar w:name="VersieNrVermelden" w:val="0"/>
    <w:docVar w:name="Versienummer" w:val="0.1"/>
    <w:docVar w:name="Vestiging" w:val="Delft-Boussinesqweg 1"/>
    <w:docVar w:name="VestigingID" w:val="3"/>
    <w:docVar w:name="Wijzig" w:val="1"/>
  </w:docVars>
  <w:rsids>
    <w:rsidRoot w:val="00EC0E7C"/>
    <w:rsid w:val="00000DFA"/>
    <w:rsid w:val="0008423A"/>
    <w:rsid w:val="000B656E"/>
    <w:rsid w:val="000C2EC0"/>
    <w:rsid w:val="000D6C53"/>
    <w:rsid w:val="000D75E6"/>
    <w:rsid w:val="000F44FA"/>
    <w:rsid w:val="0011196B"/>
    <w:rsid w:val="001168EF"/>
    <w:rsid w:val="001363E6"/>
    <w:rsid w:val="00181100"/>
    <w:rsid w:val="00191AAD"/>
    <w:rsid w:val="001A18B6"/>
    <w:rsid w:val="001B2D67"/>
    <w:rsid w:val="001F0D75"/>
    <w:rsid w:val="002177F1"/>
    <w:rsid w:val="0025788C"/>
    <w:rsid w:val="00264013"/>
    <w:rsid w:val="00271C7C"/>
    <w:rsid w:val="002779CC"/>
    <w:rsid w:val="002854B6"/>
    <w:rsid w:val="003047B4"/>
    <w:rsid w:val="003126C9"/>
    <w:rsid w:val="00334A78"/>
    <w:rsid w:val="00342D71"/>
    <w:rsid w:val="00345F77"/>
    <w:rsid w:val="0038705A"/>
    <w:rsid w:val="003B4A53"/>
    <w:rsid w:val="003B4B11"/>
    <w:rsid w:val="003E7B9E"/>
    <w:rsid w:val="004158A1"/>
    <w:rsid w:val="00497015"/>
    <w:rsid w:val="004C2206"/>
    <w:rsid w:val="004C4C3A"/>
    <w:rsid w:val="004C7C6E"/>
    <w:rsid w:val="004D1B67"/>
    <w:rsid w:val="004D7728"/>
    <w:rsid w:val="004F347F"/>
    <w:rsid w:val="004F4474"/>
    <w:rsid w:val="00561A7A"/>
    <w:rsid w:val="00572AC9"/>
    <w:rsid w:val="00573BFD"/>
    <w:rsid w:val="00585E95"/>
    <w:rsid w:val="005A6455"/>
    <w:rsid w:val="005B259B"/>
    <w:rsid w:val="005C62FA"/>
    <w:rsid w:val="0060323D"/>
    <w:rsid w:val="00604369"/>
    <w:rsid w:val="00612845"/>
    <w:rsid w:val="00616C5D"/>
    <w:rsid w:val="00620A95"/>
    <w:rsid w:val="006437F3"/>
    <w:rsid w:val="0065462E"/>
    <w:rsid w:val="0065776D"/>
    <w:rsid w:val="0067683F"/>
    <w:rsid w:val="00685644"/>
    <w:rsid w:val="00685F96"/>
    <w:rsid w:val="00693549"/>
    <w:rsid w:val="006E7349"/>
    <w:rsid w:val="0074123C"/>
    <w:rsid w:val="00764EF6"/>
    <w:rsid w:val="007651C6"/>
    <w:rsid w:val="00767D0D"/>
    <w:rsid w:val="00770533"/>
    <w:rsid w:val="007A7D20"/>
    <w:rsid w:val="007C234C"/>
    <w:rsid w:val="007E3909"/>
    <w:rsid w:val="00800E55"/>
    <w:rsid w:val="0083044D"/>
    <w:rsid w:val="00844CB5"/>
    <w:rsid w:val="00854C84"/>
    <w:rsid w:val="008574F0"/>
    <w:rsid w:val="00864F21"/>
    <w:rsid w:val="00884F59"/>
    <w:rsid w:val="008915EA"/>
    <w:rsid w:val="008D278F"/>
    <w:rsid w:val="008D4A02"/>
    <w:rsid w:val="008E4765"/>
    <w:rsid w:val="008F31AE"/>
    <w:rsid w:val="00916263"/>
    <w:rsid w:val="00923D7B"/>
    <w:rsid w:val="00956024"/>
    <w:rsid w:val="00971A6C"/>
    <w:rsid w:val="00972803"/>
    <w:rsid w:val="00982765"/>
    <w:rsid w:val="009A7268"/>
    <w:rsid w:val="009D285C"/>
    <w:rsid w:val="009D485E"/>
    <w:rsid w:val="00A050FE"/>
    <w:rsid w:val="00A1473F"/>
    <w:rsid w:val="00A34E88"/>
    <w:rsid w:val="00A65370"/>
    <w:rsid w:val="00A65B7E"/>
    <w:rsid w:val="00A73CAD"/>
    <w:rsid w:val="00A74B63"/>
    <w:rsid w:val="00A85147"/>
    <w:rsid w:val="00AB0128"/>
    <w:rsid w:val="00AC46B2"/>
    <w:rsid w:val="00AD1317"/>
    <w:rsid w:val="00AD42E3"/>
    <w:rsid w:val="00AD511A"/>
    <w:rsid w:val="00AD6D59"/>
    <w:rsid w:val="00AF52C3"/>
    <w:rsid w:val="00B011B1"/>
    <w:rsid w:val="00B21768"/>
    <w:rsid w:val="00B418D9"/>
    <w:rsid w:val="00B54BCC"/>
    <w:rsid w:val="00B77D41"/>
    <w:rsid w:val="00B82EFC"/>
    <w:rsid w:val="00BA628F"/>
    <w:rsid w:val="00BD5B6A"/>
    <w:rsid w:val="00BE6687"/>
    <w:rsid w:val="00C103B6"/>
    <w:rsid w:val="00C155B2"/>
    <w:rsid w:val="00C50CBA"/>
    <w:rsid w:val="00C71716"/>
    <w:rsid w:val="00CA57DA"/>
    <w:rsid w:val="00CA7EE5"/>
    <w:rsid w:val="00CC1726"/>
    <w:rsid w:val="00D048F4"/>
    <w:rsid w:val="00D05027"/>
    <w:rsid w:val="00D22DA9"/>
    <w:rsid w:val="00D7575D"/>
    <w:rsid w:val="00D83410"/>
    <w:rsid w:val="00DA1736"/>
    <w:rsid w:val="00DC55D8"/>
    <w:rsid w:val="00DC65AA"/>
    <w:rsid w:val="00DD3E0A"/>
    <w:rsid w:val="00DD70B9"/>
    <w:rsid w:val="00DE0216"/>
    <w:rsid w:val="00DE2F50"/>
    <w:rsid w:val="00DE4F00"/>
    <w:rsid w:val="00E000C1"/>
    <w:rsid w:val="00E00681"/>
    <w:rsid w:val="00E35E4C"/>
    <w:rsid w:val="00E64C7C"/>
    <w:rsid w:val="00E71C76"/>
    <w:rsid w:val="00E73B9A"/>
    <w:rsid w:val="00E73DF4"/>
    <w:rsid w:val="00E82624"/>
    <w:rsid w:val="00E965F0"/>
    <w:rsid w:val="00EB2594"/>
    <w:rsid w:val="00EB7C9E"/>
    <w:rsid w:val="00EC0E7C"/>
    <w:rsid w:val="00ED4126"/>
    <w:rsid w:val="00EE1A48"/>
    <w:rsid w:val="00F361A4"/>
    <w:rsid w:val="00F85264"/>
    <w:rsid w:val="00F87A96"/>
    <w:rsid w:val="00FA0CBD"/>
    <w:rsid w:val="00FD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BF1FCBE"/>
  <w15:docId w15:val="{EFB810E2-F3F6-4AAF-A955-D6BD4E32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A57DA"/>
    <w:pPr>
      <w:spacing w:line="255" w:lineRule="atLeast"/>
    </w:pPr>
    <w:rPr>
      <w:rFonts w:ascii="Arial" w:hAnsi="Arial" w:cs="Arial"/>
      <w:sz w:val="21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DA1736"/>
    <w:pPr>
      <w:keepNext/>
      <w:keepLines/>
      <w:numPr>
        <w:numId w:val="1"/>
      </w:numPr>
      <w:spacing w:before="255" w:after="510" w:line="240" w:lineRule="auto"/>
      <w:outlineLvl w:val="0"/>
    </w:pPr>
    <w:rPr>
      <w:b/>
      <w:bCs/>
      <w:sz w:val="30"/>
      <w:szCs w:val="32"/>
    </w:rPr>
  </w:style>
  <w:style w:type="paragraph" w:styleId="Heading2">
    <w:name w:val="heading 2"/>
    <w:basedOn w:val="Heading1"/>
    <w:next w:val="Normal"/>
    <w:qFormat/>
    <w:rsid w:val="00DA1736"/>
    <w:pPr>
      <w:numPr>
        <w:ilvl w:val="1"/>
      </w:numPr>
      <w:spacing w:after="0" w:line="255" w:lineRule="exact"/>
      <w:outlineLvl w:val="1"/>
    </w:pPr>
    <w:rPr>
      <w:bCs w:val="0"/>
      <w:iCs/>
      <w:sz w:val="21"/>
      <w:szCs w:val="28"/>
    </w:rPr>
  </w:style>
  <w:style w:type="paragraph" w:styleId="Heading3">
    <w:name w:val="heading 3"/>
    <w:basedOn w:val="Heading2"/>
    <w:next w:val="Normal"/>
    <w:qFormat/>
    <w:rsid w:val="00DA1736"/>
    <w:pPr>
      <w:numPr>
        <w:ilvl w:val="2"/>
      </w:numPr>
      <w:outlineLvl w:val="2"/>
    </w:pPr>
    <w:rPr>
      <w:b w:val="0"/>
      <w:bCs/>
      <w:szCs w:val="26"/>
    </w:rPr>
  </w:style>
  <w:style w:type="paragraph" w:styleId="Heading4">
    <w:name w:val="heading 4"/>
    <w:basedOn w:val="Heading3"/>
    <w:next w:val="Normal"/>
    <w:qFormat/>
    <w:rsid w:val="00DA1736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qFormat/>
    <w:rsid w:val="00DA1736"/>
    <w:pPr>
      <w:numPr>
        <w:ilvl w:val="4"/>
      </w:numPr>
      <w:outlineLvl w:val="4"/>
    </w:pPr>
    <w:rPr>
      <w:bCs/>
      <w:iCs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473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1473F"/>
    <w:pPr>
      <w:tabs>
        <w:tab w:val="center" w:pos="4153"/>
        <w:tab w:val="right" w:pos="8306"/>
      </w:tabs>
    </w:pPr>
  </w:style>
  <w:style w:type="paragraph" w:customStyle="1" w:styleId="Huisstijl-Sjabloonnaam">
    <w:name w:val="Huisstijl-Sjabloonnaam"/>
    <w:basedOn w:val="Huisstijl-Naw"/>
    <w:rsid w:val="00334A78"/>
    <w:pPr>
      <w:spacing w:before="255" w:line="255" w:lineRule="exact"/>
    </w:pPr>
    <w:rPr>
      <w:b/>
      <w:sz w:val="36"/>
    </w:rPr>
  </w:style>
  <w:style w:type="paragraph" w:customStyle="1" w:styleId="Huisstijl-Naw">
    <w:name w:val="Huisstijl-Naw"/>
    <w:basedOn w:val="Normal"/>
    <w:rsid w:val="00972803"/>
    <w:rPr>
      <w:noProof/>
    </w:rPr>
  </w:style>
  <w:style w:type="paragraph" w:customStyle="1" w:styleId="Huisstijl-Adres">
    <w:name w:val="Huisstijl-Adres"/>
    <w:basedOn w:val="Huisstijl-Naw"/>
    <w:rsid w:val="00C50CBA"/>
  </w:style>
  <w:style w:type="paragraph" w:customStyle="1" w:styleId="Huisstijl-Kopje">
    <w:name w:val="Huisstijl-Kopje"/>
    <w:basedOn w:val="Huisstijl-Naw"/>
    <w:rsid w:val="00C50CBA"/>
    <w:rPr>
      <w:b/>
      <w:sz w:val="17"/>
    </w:rPr>
  </w:style>
  <w:style w:type="paragraph" w:customStyle="1" w:styleId="Huisstijl-Gegeven">
    <w:name w:val="Huisstijl-Gegeven"/>
    <w:basedOn w:val="Huisstijl-Naw"/>
    <w:rsid w:val="00C50CBA"/>
  </w:style>
  <w:style w:type="paragraph" w:customStyle="1" w:styleId="Huisstijl-Voettekst">
    <w:name w:val="Huisstijl-Voettekst"/>
    <w:basedOn w:val="Huisstijl-Naw"/>
    <w:rsid w:val="00C50CBA"/>
    <w:rPr>
      <w:sz w:val="14"/>
    </w:rPr>
  </w:style>
  <w:style w:type="numbering" w:customStyle="1" w:styleId="Huisstijl-LijstNummering">
    <w:name w:val="Huisstijl-LijstNummering"/>
    <w:uiPriority w:val="99"/>
    <w:rsid w:val="004158A1"/>
    <w:pPr>
      <w:numPr>
        <w:numId w:val="6"/>
      </w:numPr>
    </w:pPr>
  </w:style>
  <w:style w:type="paragraph" w:styleId="ListBullet">
    <w:name w:val="List Bullet"/>
    <w:basedOn w:val="Normal"/>
    <w:rsid w:val="004158A1"/>
    <w:pPr>
      <w:numPr>
        <w:numId w:val="11"/>
      </w:numPr>
      <w:jc w:val="both"/>
    </w:pPr>
  </w:style>
  <w:style w:type="paragraph" w:customStyle="1" w:styleId="Kop1zondernummer">
    <w:name w:val="Kop 1 zonder nummer"/>
    <w:basedOn w:val="Heading1"/>
    <w:next w:val="Normal"/>
    <w:rsid w:val="008D278F"/>
    <w:pPr>
      <w:numPr>
        <w:numId w:val="0"/>
      </w:numPr>
    </w:pPr>
  </w:style>
  <w:style w:type="paragraph" w:customStyle="1" w:styleId="Kop2zondernummer">
    <w:name w:val="Kop 2 zonder nummer"/>
    <w:basedOn w:val="Heading2"/>
    <w:next w:val="Normal"/>
    <w:rsid w:val="008D278F"/>
    <w:pPr>
      <w:numPr>
        <w:ilvl w:val="0"/>
        <w:numId w:val="0"/>
      </w:numPr>
    </w:pPr>
  </w:style>
  <w:style w:type="paragraph" w:customStyle="1" w:styleId="Kop3zondernummer">
    <w:name w:val="Kop 3 zonder nummer"/>
    <w:basedOn w:val="Heading3"/>
    <w:next w:val="Normal"/>
    <w:rsid w:val="008D278F"/>
    <w:pPr>
      <w:numPr>
        <w:ilvl w:val="0"/>
        <w:numId w:val="0"/>
      </w:numPr>
    </w:pPr>
  </w:style>
  <w:style w:type="paragraph" w:customStyle="1" w:styleId="Kop4zondernummer">
    <w:name w:val="Kop 4 zonder nummer"/>
    <w:basedOn w:val="Heading4"/>
    <w:next w:val="Normal"/>
    <w:rsid w:val="008D278F"/>
    <w:pPr>
      <w:numPr>
        <w:ilvl w:val="0"/>
        <w:numId w:val="0"/>
      </w:numPr>
    </w:pPr>
  </w:style>
  <w:style w:type="paragraph" w:customStyle="1" w:styleId="Caption1">
    <w:name w:val="Caption1"/>
    <w:basedOn w:val="Normal"/>
    <w:next w:val="Normal"/>
    <w:semiHidden/>
    <w:rsid w:val="00E73B9A"/>
    <w:pPr>
      <w:ind w:left="567" w:hanging="567"/>
    </w:pPr>
    <w:rPr>
      <w:i/>
      <w:sz w:val="17"/>
    </w:rPr>
  </w:style>
  <w:style w:type="paragraph" w:styleId="Caption">
    <w:name w:val="caption"/>
    <w:basedOn w:val="Normal"/>
    <w:next w:val="Normal"/>
    <w:qFormat/>
    <w:rsid w:val="00ED4126"/>
    <w:pPr>
      <w:ind w:left="567" w:hanging="567"/>
    </w:pPr>
    <w:rPr>
      <w:bCs/>
      <w:i/>
      <w:sz w:val="17"/>
      <w:szCs w:val="20"/>
    </w:rPr>
  </w:style>
  <w:style w:type="numbering" w:customStyle="1" w:styleId="Huisstijl-LijstOpsomming">
    <w:name w:val="Huisstijl-LijstOpsomming"/>
    <w:uiPriority w:val="99"/>
    <w:rsid w:val="004158A1"/>
    <w:pPr>
      <w:numPr>
        <w:numId w:val="7"/>
      </w:numPr>
    </w:pPr>
  </w:style>
  <w:style w:type="paragraph" w:styleId="ListBullet2">
    <w:name w:val="List Bullet 2"/>
    <w:basedOn w:val="ListBullet"/>
    <w:rsid w:val="004158A1"/>
    <w:pPr>
      <w:numPr>
        <w:ilvl w:val="1"/>
      </w:numPr>
    </w:pPr>
  </w:style>
  <w:style w:type="paragraph" w:styleId="ListNumber2">
    <w:name w:val="List Number 2"/>
    <w:basedOn w:val="Normal"/>
    <w:rsid w:val="004158A1"/>
    <w:pPr>
      <w:numPr>
        <w:ilvl w:val="1"/>
        <w:numId w:val="13"/>
      </w:numPr>
      <w:jc w:val="both"/>
    </w:pPr>
  </w:style>
  <w:style w:type="paragraph" w:styleId="ListBullet3">
    <w:name w:val="List Bullet 3"/>
    <w:basedOn w:val="ListNumber2"/>
    <w:rsid w:val="004158A1"/>
    <w:pPr>
      <w:numPr>
        <w:ilvl w:val="2"/>
        <w:numId w:val="11"/>
      </w:numPr>
    </w:pPr>
  </w:style>
  <w:style w:type="paragraph" w:styleId="ListNumber">
    <w:name w:val="List Number"/>
    <w:basedOn w:val="Normal"/>
    <w:rsid w:val="004158A1"/>
    <w:pPr>
      <w:numPr>
        <w:numId w:val="13"/>
      </w:numPr>
      <w:jc w:val="both"/>
    </w:pPr>
  </w:style>
  <w:style w:type="paragraph" w:styleId="ListNumber3">
    <w:name w:val="List Number 3"/>
    <w:basedOn w:val="Normal"/>
    <w:rsid w:val="004158A1"/>
    <w:pPr>
      <w:numPr>
        <w:ilvl w:val="2"/>
        <w:numId w:val="13"/>
      </w:numPr>
      <w:jc w:val="both"/>
    </w:pPr>
  </w:style>
  <w:style w:type="paragraph" w:styleId="BalloonText">
    <w:name w:val="Balloon Text"/>
    <w:basedOn w:val="Normal"/>
    <w:link w:val="BalloonTextChar"/>
    <w:semiHidden/>
    <w:unhideWhenUsed/>
    <w:rsid w:val="00EC0E7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C0E7C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IDB\DigiOffice\DEL\Programs\WhiteOffice\Sjabloon\Algemee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Algemeen.dotx</Template>
  <TotalTime>89</TotalTime>
  <Pages>2</Pages>
  <Words>203</Words>
  <Characters>1661</Characters>
  <Application>Microsoft Office Word</Application>
  <DocSecurity>0</DocSecurity>
  <Lines>1661</Lines>
  <Paragraphs>372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How to install a new XBeach version on the Linux cluster</vt:lpstr>
      <vt:lpstr/>
    </vt:vector>
  </TitlesOfParts>
  <Company>Deltares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install a new XBeach version on the Linux cluster</dc:title>
  <dc:subject>How to install a new XBeach version on the Linux cluster</dc:subject>
  <dc:creator>Joost den Bieman</dc:creator>
  <cp:keywords/>
  <dc:description>Dit document is gemaakt met WhiteOffice versie 2018.1.8</dc:description>
  <cp:lastModifiedBy>Joost den Bieman</cp:lastModifiedBy>
  <cp:revision>2</cp:revision>
  <cp:lastPrinted>2007-12-19T15:05:00Z</cp:lastPrinted>
  <dcterms:created xsi:type="dcterms:W3CDTF">2019-05-28T10:16:00Z</dcterms:created>
  <dcterms:modified xsi:type="dcterms:W3CDTF">2019-05-28T11:45:00Z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b_DocumentID">
    <vt:lpwstr>aaebf0f9-ce66-43af-8806-5b78a085d834</vt:lpwstr>
  </property>
  <property fmtid="{D5CDD505-2E9C-101B-9397-08002B2CF9AE}" pid="3" name="idb_RootDocumentID">
    <vt:lpwstr>aaebf0f9-ce66-43af-8806-5b78a085d834</vt:lpwstr>
  </property>
  <property fmtid="{D5CDD505-2E9C-101B-9397-08002B2CF9AE}" pid="4" name="idb_Nr">
    <vt:lpwstr/>
  </property>
  <property fmtid="{D5CDD505-2E9C-101B-9397-08002B2CF9AE}" pid="5" name="idb_VersieNr">
    <vt:lpwstr>0.1</vt:lpwstr>
  </property>
  <property fmtid="{D5CDD505-2E9C-101B-9397-08002B2CF9AE}" pid="6" name="idb_Project">
    <vt:lpwstr/>
  </property>
  <property fmtid="{D5CDD505-2E9C-101B-9397-08002B2CF9AE}" pid="7" name="idb_BeveiligingsniveauID">
    <vt:i4>13</vt:i4>
  </property>
  <property fmtid="{D5CDD505-2E9C-101B-9397-08002B2CF9AE}" pid="8" name="idb_Onderwerp">
    <vt:lpwstr>How to install a new XBeach version on the Linux cluster</vt:lpwstr>
  </property>
  <property fmtid="{D5CDD505-2E9C-101B-9397-08002B2CF9AE}" pid="9" name="idb_Datum">
    <vt:filetime>2019-05-27T22:00:00Z</vt:filetime>
  </property>
  <property fmtid="{D5CDD505-2E9C-101B-9397-08002B2CF9AE}" pid="10" name="idb_Relatie">
    <vt:lpwstr/>
  </property>
  <property fmtid="{D5CDD505-2E9C-101B-9397-08002B2CF9AE}" pid="11" name="idb_Persoon">
    <vt:lpwstr/>
  </property>
  <property fmtid="{D5CDD505-2E9C-101B-9397-08002B2CF9AE}" pid="12" name="idb_GebrID">
    <vt:i4>2328</vt:i4>
  </property>
  <property fmtid="{D5CDD505-2E9C-101B-9397-08002B2CF9AE}" pid="13" name="idb_Gebruiker">
    <vt:lpwstr>Joost den Bieman</vt:lpwstr>
  </property>
  <property fmtid="{D5CDD505-2E9C-101B-9397-08002B2CF9AE}" pid="14" name="idb_IntBedrID">
    <vt:i4>7</vt:i4>
  </property>
  <property fmtid="{D5CDD505-2E9C-101B-9397-08002B2CF9AE}" pid="15" name="idb_InternBedrijf">
    <vt:lpwstr>Deltares</vt:lpwstr>
  </property>
  <property fmtid="{D5CDD505-2E9C-101B-9397-08002B2CF9AE}" pid="16" name="idb_IntVestID">
    <vt:i4>3</vt:i4>
  </property>
  <property fmtid="{D5CDD505-2E9C-101B-9397-08002B2CF9AE}" pid="17" name="idb_InterneVestiging">
    <vt:lpwstr>Delft-Boussinesqweg 1</vt:lpwstr>
  </property>
  <property fmtid="{D5CDD505-2E9C-101B-9397-08002B2CF9AE}" pid="18" name="idb_IntAfdID">
    <vt:i4>32</vt:i4>
  </property>
  <property fmtid="{D5CDD505-2E9C-101B-9397-08002B2CF9AE}" pid="19" name="idb_InterneAfdeling">
    <vt:lpwstr>CSW</vt:lpwstr>
  </property>
  <property fmtid="{D5CDD505-2E9C-101B-9397-08002B2CF9AE}" pid="20" name="idb_DocStatusID">
    <vt:i4>1</vt:i4>
  </property>
</Properties>
</file>